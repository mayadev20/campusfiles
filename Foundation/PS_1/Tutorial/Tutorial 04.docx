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EC0E9" w14:textId="4D56A9A0" w:rsidR="003270FC" w:rsidRDefault="003270FC" w:rsidP="00074014">
      <w:pPr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</w:p>
    <w:p w14:paraId="4E705EEA" w14:textId="7107E4DE" w:rsidR="004F586E" w:rsidRPr="009D7CB5" w:rsidRDefault="00DC1078" w:rsidP="003270FC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 w:rsidRPr="00477B92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D11A2BF" wp14:editId="4CD7BF02">
            <wp:simplePos x="0" y="0"/>
            <wp:positionH relativeFrom="margin">
              <wp:posOffset>142875</wp:posOffset>
            </wp:positionH>
            <wp:positionV relativeFrom="paragraph">
              <wp:posOffset>86360</wp:posOffset>
            </wp:positionV>
            <wp:extent cx="532562" cy="706755"/>
            <wp:effectExtent l="0" t="0" r="1270" b="0"/>
            <wp:wrapNone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2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1EB">
        <w:rPr>
          <w:b/>
          <w:noProof/>
          <w:sz w:val="28"/>
          <w:szCs w:val="28"/>
          <w:lang w:bidi="si-LK"/>
        </w:rPr>
        <w:t xml:space="preserve">    </w:t>
      </w:r>
      <w:r w:rsidR="00FA3386">
        <w:rPr>
          <w:b/>
          <w:noProof/>
          <w:sz w:val="28"/>
          <w:szCs w:val="28"/>
          <w:lang w:bidi="si-LK"/>
        </w:rPr>
        <w:t xml:space="preserve">  </w:t>
      </w:r>
      <w:r w:rsidR="00CB37B1" w:rsidRPr="00CB37B1">
        <w:rPr>
          <w:b/>
          <w:sz w:val="28"/>
          <w:szCs w:val="28"/>
        </w:rPr>
        <w:t>Foundation Certificate</w:t>
      </w:r>
      <w:r w:rsidR="003270FC">
        <w:rPr>
          <w:b/>
          <w:sz w:val="28"/>
          <w:szCs w:val="28"/>
        </w:rPr>
        <w:t xml:space="preserve"> </w:t>
      </w:r>
      <w:r w:rsidR="00405916" w:rsidRPr="009D7CB5">
        <w:rPr>
          <w:b/>
          <w:sz w:val="28"/>
          <w:szCs w:val="28"/>
        </w:rPr>
        <w:t>in Information Technology</w:t>
      </w:r>
    </w:p>
    <w:p w14:paraId="463063A9" w14:textId="11028D70" w:rsidR="00405916" w:rsidRPr="009D7CB5" w:rsidRDefault="00074014" w:rsidP="00DC1078">
      <w:pPr>
        <w:rPr>
          <w:b/>
          <w:sz w:val="24"/>
          <w:szCs w:val="24"/>
        </w:rPr>
      </w:pPr>
      <w:r>
        <w:rPr>
          <w:b/>
          <w:color w:val="002060"/>
          <w:sz w:val="26"/>
          <w:szCs w:val="26"/>
        </w:rPr>
        <w:t xml:space="preserve">                       </w:t>
      </w:r>
      <w:r w:rsidR="00AB4A86">
        <w:rPr>
          <w:b/>
          <w:color w:val="002060"/>
          <w:sz w:val="26"/>
          <w:szCs w:val="26"/>
        </w:rPr>
        <w:t xml:space="preserve">   </w:t>
      </w:r>
      <w:r w:rsidR="00E624EE">
        <w:rPr>
          <w:b/>
          <w:color w:val="002060"/>
          <w:sz w:val="26"/>
          <w:szCs w:val="26"/>
        </w:rPr>
        <w:t xml:space="preserve">  </w:t>
      </w:r>
      <w:r w:rsidR="00AB4A86">
        <w:rPr>
          <w:b/>
          <w:color w:val="002060"/>
          <w:sz w:val="26"/>
          <w:szCs w:val="26"/>
        </w:rPr>
        <w:t xml:space="preserve">  </w:t>
      </w:r>
      <w:r w:rsidR="00ED23F0">
        <w:rPr>
          <w:b/>
          <w:color w:val="002060"/>
          <w:sz w:val="26"/>
          <w:szCs w:val="26"/>
        </w:rPr>
        <w:t xml:space="preserve">                                     </w:t>
      </w:r>
      <w:r w:rsidR="00AB4A86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="00DC1078">
        <w:rPr>
          <w:b/>
          <w:sz w:val="24"/>
          <w:szCs w:val="24"/>
        </w:rPr>
        <w:t xml:space="preserve">   </w:t>
      </w:r>
      <w:r w:rsidR="00AA78A0">
        <w:rPr>
          <w:b/>
          <w:sz w:val="24"/>
          <w:szCs w:val="24"/>
        </w:rPr>
        <w:t>Semester 1</w:t>
      </w:r>
      <w:r w:rsidR="00405916" w:rsidRPr="009D7CB5">
        <w:rPr>
          <w:b/>
          <w:sz w:val="24"/>
          <w:szCs w:val="24"/>
        </w:rPr>
        <w:t xml:space="preserve"> </w:t>
      </w:r>
    </w:p>
    <w:p w14:paraId="496C15D9" w14:textId="02E4C69E" w:rsidR="00205655" w:rsidRDefault="007A69B4" w:rsidP="009D7CB5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           </w:t>
      </w:r>
      <w:r w:rsidR="00F11EEE">
        <w:rPr>
          <w:b/>
          <w:color w:val="002060"/>
          <w:sz w:val="24"/>
          <w:szCs w:val="24"/>
        </w:rPr>
        <w:t>Tutorial 04</w:t>
      </w:r>
      <w:r w:rsidR="00CB37B1">
        <w:rPr>
          <w:b/>
          <w:color w:val="002060"/>
          <w:sz w:val="24"/>
          <w:szCs w:val="24"/>
        </w:rPr>
        <w:t xml:space="preserve"> – </w:t>
      </w:r>
      <w:r w:rsidR="00A20994">
        <w:rPr>
          <w:b/>
          <w:color w:val="002060"/>
          <w:sz w:val="24"/>
          <w:szCs w:val="24"/>
        </w:rPr>
        <w:t>Developing an</w:t>
      </w:r>
      <w:r w:rsidR="00771918">
        <w:rPr>
          <w:b/>
          <w:color w:val="002060"/>
          <w:sz w:val="24"/>
          <w:szCs w:val="24"/>
        </w:rPr>
        <w:t xml:space="preserve"> algorithm</w:t>
      </w:r>
    </w:p>
    <w:p w14:paraId="62D7026D" w14:textId="77777777" w:rsidR="00345880" w:rsidRPr="009D09E7" w:rsidRDefault="00345880" w:rsidP="007377C2">
      <w:pPr>
        <w:spacing w:before="240" w:line="360" w:lineRule="auto"/>
        <w:rPr>
          <w:sz w:val="24"/>
          <w:szCs w:val="24"/>
        </w:rPr>
      </w:pPr>
      <w:r w:rsidRPr="009D09E7">
        <w:rPr>
          <w:sz w:val="24"/>
          <w:szCs w:val="24"/>
        </w:rPr>
        <w:t>In the following problems, you will need to:</w:t>
      </w:r>
    </w:p>
    <w:p w14:paraId="6D84EDEE" w14:textId="77777777" w:rsidR="00345880" w:rsidRPr="009D09E7" w:rsidRDefault="00345880" w:rsidP="00345880">
      <w:pPr>
        <w:pStyle w:val="ListParagraph1"/>
        <w:numPr>
          <w:ilvl w:val="0"/>
          <w:numId w:val="14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9D09E7">
        <w:rPr>
          <w:rFonts w:asciiTheme="minorHAnsi" w:hAnsiTheme="minorHAnsi"/>
          <w:sz w:val="24"/>
          <w:szCs w:val="24"/>
        </w:rPr>
        <w:t xml:space="preserve">Define the problem by constructing a </w:t>
      </w:r>
      <w:r w:rsidRPr="00074014">
        <w:rPr>
          <w:rFonts w:asciiTheme="minorHAnsi" w:hAnsiTheme="minorHAnsi"/>
          <w:b/>
          <w:sz w:val="24"/>
          <w:szCs w:val="24"/>
        </w:rPr>
        <w:t>defining diagram</w:t>
      </w:r>
    </w:p>
    <w:p w14:paraId="1FA8B79A" w14:textId="77777777" w:rsidR="00345880" w:rsidRPr="009D09E7" w:rsidRDefault="00345880" w:rsidP="00345880">
      <w:pPr>
        <w:pStyle w:val="ListParagraph1"/>
        <w:numPr>
          <w:ilvl w:val="0"/>
          <w:numId w:val="14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9D09E7">
        <w:rPr>
          <w:rFonts w:asciiTheme="minorHAnsi" w:hAnsiTheme="minorHAnsi"/>
          <w:sz w:val="24"/>
          <w:szCs w:val="24"/>
        </w:rPr>
        <w:t>Create a solution algorithm using</w:t>
      </w:r>
      <w:r w:rsidRPr="00074014">
        <w:rPr>
          <w:rFonts w:asciiTheme="minorHAnsi" w:hAnsiTheme="minorHAnsi"/>
          <w:b/>
          <w:sz w:val="24"/>
          <w:szCs w:val="24"/>
        </w:rPr>
        <w:t xml:space="preserve"> pseudocode</w:t>
      </w:r>
    </w:p>
    <w:p w14:paraId="26985767" w14:textId="36B34ED2" w:rsidR="00345880" w:rsidRDefault="00345880" w:rsidP="00345880">
      <w:pPr>
        <w:pStyle w:val="ListParagraph1"/>
        <w:numPr>
          <w:ilvl w:val="0"/>
          <w:numId w:val="14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9D09E7">
        <w:rPr>
          <w:rFonts w:asciiTheme="minorHAnsi" w:hAnsiTheme="minorHAnsi"/>
          <w:sz w:val="24"/>
          <w:szCs w:val="24"/>
        </w:rPr>
        <w:t xml:space="preserve">Desk check the solution algorithm using </w:t>
      </w:r>
      <w:r w:rsidR="00A20994">
        <w:rPr>
          <w:rFonts w:asciiTheme="minorHAnsi" w:hAnsiTheme="minorHAnsi"/>
          <w:sz w:val="24"/>
          <w:szCs w:val="24"/>
        </w:rPr>
        <w:t xml:space="preserve">a </w:t>
      </w:r>
      <w:r w:rsidR="00A20994" w:rsidRPr="00A20994">
        <w:rPr>
          <w:rFonts w:asciiTheme="minorHAnsi" w:hAnsiTheme="minorHAnsi"/>
          <w:b/>
          <w:sz w:val="24"/>
          <w:szCs w:val="24"/>
        </w:rPr>
        <w:t>valid</w:t>
      </w:r>
      <w:r w:rsidR="00074014">
        <w:rPr>
          <w:rFonts w:asciiTheme="minorHAnsi" w:hAnsiTheme="minorHAnsi"/>
          <w:sz w:val="24"/>
          <w:szCs w:val="24"/>
        </w:rPr>
        <w:t xml:space="preserve"> </w:t>
      </w:r>
      <w:r w:rsidR="00074014">
        <w:rPr>
          <w:rFonts w:asciiTheme="minorHAnsi" w:hAnsiTheme="minorHAnsi"/>
          <w:b/>
          <w:sz w:val="24"/>
          <w:szCs w:val="24"/>
        </w:rPr>
        <w:t>test case</w:t>
      </w:r>
      <w:r w:rsidRPr="009D09E7">
        <w:rPr>
          <w:rFonts w:asciiTheme="minorHAnsi" w:hAnsiTheme="minorHAnsi"/>
          <w:sz w:val="24"/>
          <w:szCs w:val="24"/>
        </w:rPr>
        <w:t>.</w:t>
      </w:r>
    </w:p>
    <w:p w14:paraId="7586A07B" w14:textId="04689EE2" w:rsidR="00345880" w:rsidRDefault="006F249A" w:rsidP="00345880">
      <w:pPr>
        <w:pStyle w:val="ListParagraph1"/>
        <w:spacing w:line="360" w:lineRule="auto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40751" wp14:editId="7C402298">
                <wp:simplePos x="0" y="0"/>
                <wp:positionH relativeFrom="margin">
                  <wp:posOffset>3620735</wp:posOffset>
                </wp:positionH>
                <wp:positionV relativeFrom="paragraph">
                  <wp:posOffset>185755</wp:posOffset>
                </wp:positionV>
                <wp:extent cx="2152650" cy="1011219"/>
                <wp:effectExtent l="0" t="0" r="1905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11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D6EB4" w14:textId="0CD87D29" w:rsidR="006F249A" w:rsidRPr="00A20994" w:rsidRDefault="006F249A" w:rsidP="00B01987">
                            <w:pPr>
                              <w:spacing w:after="120" w:line="240" w:lineRule="auto"/>
                              <w:rPr>
                                <w:i/>
                              </w:rPr>
                            </w:pPr>
                            <w:r w:rsidRPr="00A20994">
                              <w:rPr>
                                <w:i/>
                              </w:rPr>
                              <w:t xml:space="preserve">Sample </w:t>
                            </w:r>
                            <w:r w:rsidR="00EF379C" w:rsidRPr="00A20994">
                              <w:rPr>
                                <w:i/>
                              </w:rPr>
                              <w:t>Output:</w:t>
                            </w:r>
                          </w:p>
                          <w:p w14:paraId="77905827" w14:textId="24FFD534" w:rsidR="006F249A" w:rsidRPr="00A20994" w:rsidRDefault="006F249A" w:rsidP="00B01987">
                            <w:pPr>
                              <w:spacing w:after="120" w:line="240" w:lineRule="auto"/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 xml:space="preserve">First </w:t>
                            </w:r>
                            <w:r w:rsidR="00EF379C" w:rsidRPr="00A20994">
                              <w:rPr>
                                <w:b/>
                              </w:rPr>
                              <w:t>Number:</w:t>
                            </w:r>
                            <w:r w:rsidRPr="00A20994">
                              <w:rPr>
                                <w:b/>
                              </w:rPr>
                              <w:t xml:space="preserve"> 10</w:t>
                            </w:r>
                          </w:p>
                          <w:p w14:paraId="52964932" w14:textId="574B4932" w:rsidR="006F249A" w:rsidRPr="00A20994" w:rsidRDefault="006F249A" w:rsidP="00B01987">
                            <w:pPr>
                              <w:spacing w:after="120" w:line="240" w:lineRule="auto"/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 xml:space="preserve">Second </w:t>
                            </w:r>
                            <w:r w:rsidR="00EF379C" w:rsidRPr="00A20994">
                              <w:rPr>
                                <w:b/>
                              </w:rPr>
                              <w:t>Number: 5</w:t>
                            </w:r>
                          </w:p>
                          <w:p w14:paraId="43CD7265" w14:textId="3BAA6BED" w:rsidR="006F249A" w:rsidRPr="00A20994" w:rsidRDefault="006F249A" w:rsidP="00B01987">
                            <w:pPr>
                              <w:spacing w:after="120" w:line="240" w:lineRule="auto"/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Sum = 15</w:t>
                            </w:r>
                          </w:p>
                          <w:p w14:paraId="3873CBE6" w14:textId="77777777" w:rsidR="006F249A" w:rsidRDefault="006F2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E4075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85.1pt;margin-top:14.65pt;width:169.5pt;height:7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" fillcolor="white [3201]" strokeweight=".5pt">
                <v:textbox>
                  <w:txbxContent>
                    <w:p w14:paraId="1A1D6EB4" w14:textId="0CD87D29" w:rsidR="006F249A" w:rsidRPr="00A20994" w:rsidRDefault="006F249A" w:rsidP="00B01987">
                      <w:pPr>
                        <w:spacing w:after="120" w:line="240" w:lineRule="auto"/>
                        <w:rPr>
                          <w:i/>
                        </w:rPr>
                      </w:pPr>
                      <w:r w:rsidRPr="00A20994">
                        <w:rPr>
                          <w:i/>
                        </w:rPr>
                        <w:t xml:space="preserve">Sample </w:t>
                      </w:r>
                      <w:r w:rsidR="00EF379C" w:rsidRPr="00A20994">
                        <w:rPr>
                          <w:i/>
                        </w:rPr>
                        <w:t>Output:</w:t>
                      </w:r>
                    </w:p>
                    <w:p w14:paraId="77905827" w14:textId="24FFD534" w:rsidR="006F249A" w:rsidRPr="00A20994" w:rsidRDefault="006F249A" w:rsidP="00B01987">
                      <w:pPr>
                        <w:spacing w:after="120" w:line="240" w:lineRule="auto"/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 xml:space="preserve">First </w:t>
                      </w:r>
                      <w:r w:rsidR="00EF379C" w:rsidRPr="00A20994">
                        <w:rPr>
                          <w:b/>
                        </w:rPr>
                        <w:t>Number:</w:t>
                      </w:r>
                      <w:r w:rsidRPr="00A20994">
                        <w:rPr>
                          <w:b/>
                        </w:rPr>
                        <w:t xml:space="preserve"> 10</w:t>
                      </w:r>
                    </w:p>
                    <w:p w14:paraId="52964932" w14:textId="574B4932" w:rsidR="006F249A" w:rsidRPr="00A20994" w:rsidRDefault="006F249A" w:rsidP="00B01987">
                      <w:pPr>
                        <w:spacing w:after="120" w:line="240" w:lineRule="auto"/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 xml:space="preserve">Second </w:t>
                      </w:r>
                      <w:r w:rsidR="00EF379C" w:rsidRPr="00A20994">
                        <w:rPr>
                          <w:b/>
                        </w:rPr>
                        <w:t>Number: 5</w:t>
                      </w:r>
                    </w:p>
                    <w:p w14:paraId="43CD7265" w14:textId="3BAA6BED" w:rsidR="006F249A" w:rsidRPr="00A20994" w:rsidRDefault="006F249A" w:rsidP="00B01987">
                      <w:pPr>
                        <w:spacing w:after="120" w:line="240" w:lineRule="auto"/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Sum = 15</w:t>
                      </w:r>
                    </w:p>
                    <w:p w14:paraId="3873CBE6" w14:textId="77777777" w:rsidR="006F249A" w:rsidRDefault="006F249A"/>
                  </w:txbxContent>
                </v:textbox>
                <w10:wrap anchorx="margin"/>
              </v:shape>
            </w:pict>
          </mc:Fallback>
        </mc:AlternateContent>
      </w:r>
    </w:p>
    <w:p w14:paraId="13D554B4" w14:textId="59B7636A" w:rsidR="0057495F" w:rsidRDefault="00345880" w:rsidP="00013B09">
      <w:pPr>
        <w:pStyle w:val="ListParagraph1"/>
        <w:numPr>
          <w:ilvl w:val="2"/>
          <w:numId w:val="19"/>
        </w:numPr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  <w:r w:rsidRPr="00345880">
        <w:rPr>
          <w:rFonts w:asciiTheme="minorHAnsi" w:hAnsiTheme="minorHAnsi"/>
          <w:sz w:val="24"/>
          <w:szCs w:val="24"/>
        </w:rPr>
        <w:t xml:space="preserve">Write a </w:t>
      </w:r>
      <w:r w:rsidRPr="009D09E7">
        <w:rPr>
          <w:rFonts w:asciiTheme="minorHAnsi" w:hAnsiTheme="minorHAnsi"/>
          <w:sz w:val="24"/>
          <w:szCs w:val="24"/>
        </w:rPr>
        <w:t>pseudocode</w:t>
      </w:r>
      <w:r w:rsidRPr="00345880">
        <w:rPr>
          <w:rFonts w:asciiTheme="minorHAnsi" w:hAnsiTheme="minorHAnsi"/>
          <w:sz w:val="24"/>
          <w:szCs w:val="24"/>
        </w:rPr>
        <w:t xml:space="preserve"> to </w:t>
      </w:r>
      <w:r w:rsidR="0057495F">
        <w:rPr>
          <w:rFonts w:asciiTheme="minorHAnsi" w:hAnsiTheme="minorHAnsi"/>
          <w:sz w:val="24"/>
          <w:szCs w:val="24"/>
        </w:rPr>
        <w:t>do the followings,</w:t>
      </w:r>
    </w:p>
    <w:p w14:paraId="11079659" w14:textId="016D515D" w:rsidR="0057495F" w:rsidRDefault="0057495F" w:rsidP="00C419FD">
      <w:pPr>
        <w:pStyle w:val="ListParagraph1"/>
        <w:numPr>
          <w:ilvl w:val="0"/>
          <w:numId w:val="16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Accept </w:t>
      </w:r>
      <w:r w:rsidRPr="00345880">
        <w:rPr>
          <w:rFonts w:asciiTheme="minorHAnsi" w:hAnsiTheme="minorHAnsi"/>
          <w:sz w:val="24"/>
          <w:szCs w:val="24"/>
        </w:rPr>
        <w:t xml:space="preserve">two </w:t>
      </w:r>
      <w:r>
        <w:rPr>
          <w:rFonts w:asciiTheme="minorHAnsi" w:hAnsiTheme="minorHAnsi"/>
          <w:sz w:val="24"/>
          <w:szCs w:val="24"/>
        </w:rPr>
        <w:t xml:space="preserve">integer </w:t>
      </w:r>
      <w:r w:rsidR="00345880" w:rsidRPr="00345880">
        <w:rPr>
          <w:rFonts w:asciiTheme="minorHAnsi" w:hAnsiTheme="minorHAnsi"/>
          <w:sz w:val="24"/>
          <w:szCs w:val="24"/>
        </w:rPr>
        <w:t xml:space="preserve">numbers </w:t>
      </w:r>
      <w:r>
        <w:rPr>
          <w:rFonts w:asciiTheme="minorHAnsi" w:hAnsiTheme="minorHAnsi"/>
          <w:sz w:val="24"/>
          <w:szCs w:val="24"/>
        </w:rPr>
        <w:t xml:space="preserve">as user input </w:t>
      </w:r>
    </w:p>
    <w:p w14:paraId="73D7D52E" w14:textId="6A2B3D60" w:rsidR="0057495F" w:rsidRDefault="0057495F" w:rsidP="00C419FD">
      <w:pPr>
        <w:pStyle w:val="ListParagraph1"/>
        <w:numPr>
          <w:ilvl w:val="0"/>
          <w:numId w:val="16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Calculate and display the sum of two numbers</w:t>
      </w:r>
    </w:p>
    <w:p w14:paraId="113B7E38" w14:textId="3D17A42B" w:rsidR="00345880" w:rsidRDefault="00345880" w:rsidP="0057495F">
      <w:pPr>
        <w:pStyle w:val="ListParagraph1"/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14:paraId="7D7FF490" w14:textId="0833F971" w:rsidR="00013B09" w:rsidRDefault="00EF379C" w:rsidP="00013B09">
      <w:pPr>
        <w:pStyle w:val="ListParagraph1"/>
        <w:numPr>
          <w:ilvl w:val="2"/>
          <w:numId w:val="19"/>
        </w:numPr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893B" wp14:editId="59859BAF">
                <wp:simplePos x="0" y="0"/>
                <wp:positionH relativeFrom="margin">
                  <wp:align>right</wp:align>
                </wp:positionH>
                <wp:positionV relativeFrom="paragraph">
                  <wp:posOffset>398410</wp:posOffset>
                </wp:positionV>
                <wp:extent cx="2112196" cy="1366222"/>
                <wp:effectExtent l="0" t="0" r="2159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196" cy="1366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7EC5B" w14:textId="6A0BE981" w:rsidR="00197E78" w:rsidRPr="00A20994" w:rsidRDefault="00197E78" w:rsidP="00B01987">
                            <w:pPr>
                              <w:spacing w:after="120" w:line="240" w:lineRule="auto"/>
                              <w:rPr>
                                <w:i/>
                              </w:rPr>
                            </w:pPr>
                            <w:r w:rsidRPr="00A20994">
                              <w:rPr>
                                <w:i/>
                              </w:rPr>
                              <w:t xml:space="preserve">Sample </w:t>
                            </w:r>
                            <w:r w:rsidR="009F19FF" w:rsidRPr="00A20994">
                              <w:rPr>
                                <w:i/>
                              </w:rPr>
                              <w:t>Output:</w:t>
                            </w:r>
                          </w:p>
                          <w:p w14:paraId="08B5BDA0" w14:textId="6DD07EC5" w:rsidR="00197E78" w:rsidRPr="00A20994" w:rsidRDefault="009F19FF" w:rsidP="00B01987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 xml:space="preserve">Enter </w:t>
                            </w:r>
                            <w:r w:rsidR="009B4E0F" w:rsidRPr="00A20994">
                              <w:rPr>
                                <w:b/>
                              </w:rPr>
                              <w:t xml:space="preserve">the </w:t>
                            </w:r>
                            <w:r w:rsidR="00220744" w:rsidRPr="00A20994">
                              <w:rPr>
                                <w:b/>
                              </w:rPr>
                              <w:t>radius</w:t>
                            </w:r>
                            <w:r w:rsidR="009B4E0F" w:rsidRPr="00A20994">
                              <w:rPr>
                                <w:b/>
                              </w:rPr>
                              <w:t xml:space="preserve"> of a circle</w:t>
                            </w:r>
                            <w:r w:rsidR="00220744" w:rsidRPr="00A20994">
                              <w:rPr>
                                <w:b/>
                              </w:rPr>
                              <w:t>:</w:t>
                            </w:r>
                            <w:r w:rsidR="00406DFE" w:rsidRPr="00A20994">
                              <w:rPr>
                                <w:b/>
                              </w:rPr>
                              <w:t xml:space="preserve"> 10</w:t>
                            </w:r>
                          </w:p>
                          <w:p w14:paraId="5D892288" w14:textId="59A7E153" w:rsidR="00406DFE" w:rsidRPr="00A20994" w:rsidRDefault="00406DFE" w:rsidP="00B01987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Diameter = 20</w:t>
                            </w:r>
                          </w:p>
                          <w:p w14:paraId="70FEA08F" w14:textId="7673F5C1" w:rsidR="00406DFE" w:rsidRPr="00A20994" w:rsidRDefault="00406DFE" w:rsidP="00B01987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 xml:space="preserve">Circumference = 62.79 </w:t>
                            </w:r>
                          </w:p>
                          <w:p w14:paraId="7FDA1E7C" w14:textId="35F7974B" w:rsidR="00406DFE" w:rsidRPr="00A20994" w:rsidRDefault="00406DFE" w:rsidP="00B01987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 xml:space="preserve">Area = 314 </w:t>
                            </w:r>
                          </w:p>
                          <w:p w14:paraId="6F343D91" w14:textId="77777777" w:rsidR="00406DFE" w:rsidRDefault="00406DFE" w:rsidP="00197E78"/>
                          <w:p w14:paraId="529E3B10" w14:textId="77777777" w:rsidR="009B4E0F" w:rsidRDefault="009B4E0F" w:rsidP="00197E78"/>
                          <w:p w14:paraId="7DC7170A" w14:textId="77777777" w:rsidR="00220744" w:rsidRDefault="00220744" w:rsidP="00197E78"/>
                          <w:p w14:paraId="33ACE003" w14:textId="77777777" w:rsidR="009F19FF" w:rsidRDefault="009F19FF" w:rsidP="00197E78"/>
                          <w:p w14:paraId="77F601B8" w14:textId="77777777" w:rsidR="009F19FF" w:rsidRDefault="009F19FF" w:rsidP="00197E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1A9893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115.1pt;margin-top:31.35pt;width:166.3pt;height:107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" fillcolor="white [3201]" strokeweight=".5pt">
                <v:textbox>
                  <w:txbxContent>
                    <w:p w14:paraId="66C7EC5B" w14:textId="6A0BE981" w:rsidR="00197E78" w:rsidRPr="00A20994" w:rsidRDefault="00197E78" w:rsidP="00B01987">
                      <w:pPr>
                        <w:spacing w:after="120" w:line="240" w:lineRule="auto"/>
                        <w:rPr>
                          <w:i/>
                        </w:rPr>
                      </w:pPr>
                      <w:r w:rsidRPr="00A20994">
                        <w:rPr>
                          <w:i/>
                        </w:rPr>
                        <w:t xml:space="preserve">Sample </w:t>
                      </w:r>
                      <w:r w:rsidR="009F19FF" w:rsidRPr="00A20994">
                        <w:rPr>
                          <w:i/>
                        </w:rPr>
                        <w:t>Output:</w:t>
                      </w:r>
                    </w:p>
                    <w:p w14:paraId="08B5BDA0" w14:textId="6DD07EC5" w:rsidR="00197E78" w:rsidRPr="00A20994" w:rsidRDefault="009F19FF" w:rsidP="00B01987">
                      <w:pPr>
                        <w:spacing w:line="240" w:lineRule="auto"/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 xml:space="preserve">Enter </w:t>
                      </w:r>
                      <w:r w:rsidR="009B4E0F" w:rsidRPr="00A20994">
                        <w:rPr>
                          <w:b/>
                        </w:rPr>
                        <w:t xml:space="preserve">the </w:t>
                      </w:r>
                      <w:r w:rsidR="00220744" w:rsidRPr="00A20994">
                        <w:rPr>
                          <w:b/>
                        </w:rPr>
                        <w:t>radius</w:t>
                      </w:r>
                      <w:r w:rsidR="009B4E0F" w:rsidRPr="00A20994">
                        <w:rPr>
                          <w:b/>
                        </w:rPr>
                        <w:t xml:space="preserve"> of a circle</w:t>
                      </w:r>
                      <w:r w:rsidR="00220744" w:rsidRPr="00A20994">
                        <w:rPr>
                          <w:b/>
                        </w:rPr>
                        <w:t>:</w:t>
                      </w:r>
                      <w:r w:rsidR="00406DFE" w:rsidRPr="00A20994">
                        <w:rPr>
                          <w:b/>
                        </w:rPr>
                        <w:t xml:space="preserve"> 10</w:t>
                      </w:r>
                    </w:p>
                    <w:p w14:paraId="5D892288" w14:textId="59A7E153" w:rsidR="00406DFE" w:rsidRPr="00A20994" w:rsidRDefault="00406DFE" w:rsidP="00B01987">
                      <w:pPr>
                        <w:spacing w:line="240" w:lineRule="auto"/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 xml:space="preserve">Diameter = </w:t>
                      </w:r>
                      <w:r w:rsidRPr="00A20994">
                        <w:rPr>
                          <w:b/>
                        </w:rPr>
                        <w:t>20</w:t>
                      </w:r>
                      <w:bookmarkStart w:id="1" w:name="_GoBack"/>
                      <w:bookmarkEnd w:id="1"/>
                    </w:p>
                    <w:p w14:paraId="70FEA08F" w14:textId="7673F5C1" w:rsidR="00406DFE" w:rsidRPr="00A20994" w:rsidRDefault="00406DFE" w:rsidP="00B01987">
                      <w:pPr>
                        <w:spacing w:line="240" w:lineRule="auto"/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 xml:space="preserve">Circumference = 62.79 </w:t>
                      </w:r>
                    </w:p>
                    <w:p w14:paraId="7FDA1E7C" w14:textId="35F7974B" w:rsidR="00406DFE" w:rsidRPr="00A20994" w:rsidRDefault="00406DFE" w:rsidP="00B01987">
                      <w:pPr>
                        <w:spacing w:line="240" w:lineRule="auto"/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 xml:space="preserve">Area = 314 </w:t>
                      </w:r>
                    </w:p>
                    <w:p w14:paraId="6F343D91" w14:textId="77777777" w:rsidR="00406DFE" w:rsidRDefault="00406DFE" w:rsidP="00197E78"/>
                    <w:p w14:paraId="529E3B10" w14:textId="77777777" w:rsidR="009B4E0F" w:rsidRDefault="009B4E0F" w:rsidP="00197E78"/>
                    <w:p w14:paraId="7DC7170A" w14:textId="77777777" w:rsidR="00220744" w:rsidRDefault="00220744" w:rsidP="00197E78"/>
                    <w:p w14:paraId="33ACE003" w14:textId="77777777" w:rsidR="009F19FF" w:rsidRDefault="009F19FF" w:rsidP="00197E78"/>
                    <w:p w14:paraId="77F601B8" w14:textId="77777777" w:rsidR="009F19FF" w:rsidRDefault="009F19FF" w:rsidP="00197E78"/>
                  </w:txbxContent>
                </v:textbox>
                <w10:wrap anchorx="margin"/>
              </v:shape>
            </w:pict>
          </mc:Fallback>
        </mc:AlternateContent>
      </w:r>
      <w:r w:rsidR="00013B09" w:rsidRPr="00013B09">
        <w:rPr>
          <w:rFonts w:asciiTheme="minorHAnsi" w:hAnsiTheme="minorHAnsi"/>
          <w:sz w:val="24"/>
          <w:szCs w:val="24"/>
        </w:rPr>
        <w:t xml:space="preserve">Write a </w:t>
      </w:r>
      <w:r w:rsidR="00BF11A7" w:rsidRPr="009D09E7">
        <w:rPr>
          <w:rFonts w:asciiTheme="minorHAnsi" w:hAnsiTheme="minorHAnsi"/>
          <w:sz w:val="24"/>
          <w:szCs w:val="24"/>
        </w:rPr>
        <w:t>pseudocode</w:t>
      </w:r>
      <w:r w:rsidR="00BF11A7" w:rsidRPr="00013B09">
        <w:rPr>
          <w:rFonts w:asciiTheme="minorHAnsi" w:hAnsiTheme="minorHAnsi"/>
          <w:sz w:val="24"/>
          <w:szCs w:val="24"/>
        </w:rPr>
        <w:t xml:space="preserve"> </w:t>
      </w:r>
      <w:r w:rsidR="00013B09" w:rsidRPr="00013B09">
        <w:rPr>
          <w:rFonts w:asciiTheme="minorHAnsi" w:hAnsiTheme="minorHAnsi"/>
          <w:sz w:val="24"/>
          <w:szCs w:val="24"/>
        </w:rPr>
        <w:t xml:space="preserve">to input radius of a circle from user and </w:t>
      </w:r>
      <w:r>
        <w:rPr>
          <w:rFonts w:asciiTheme="minorHAnsi" w:hAnsiTheme="minorHAnsi"/>
          <w:sz w:val="24"/>
          <w:szCs w:val="24"/>
        </w:rPr>
        <w:t xml:space="preserve">display </w:t>
      </w:r>
      <w:r w:rsidR="00013B09" w:rsidRPr="00013B09">
        <w:rPr>
          <w:rFonts w:asciiTheme="minorHAnsi" w:hAnsiTheme="minorHAnsi"/>
          <w:sz w:val="24"/>
          <w:szCs w:val="24"/>
        </w:rPr>
        <w:t>diameter, circumference and area of the circle.</w:t>
      </w:r>
    </w:p>
    <w:p w14:paraId="11F03238" w14:textId="6F4631D4" w:rsidR="00197E78" w:rsidRPr="008146FA" w:rsidRDefault="00556681" w:rsidP="00197E78">
      <w:pPr>
        <w:pStyle w:val="ListParagraph1"/>
        <w:spacing w:line="360" w:lineRule="auto"/>
        <w:ind w:left="450"/>
        <w:jc w:val="both"/>
        <w:rPr>
          <w:rFonts w:asciiTheme="minorHAnsi" w:hAnsiTheme="minorHAnsi"/>
          <w:b/>
          <w:sz w:val="24"/>
          <w:szCs w:val="24"/>
        </w:rPr>
      </w:pPr>
      <w:r w:rsidRPr="008146FA">
        <w:rPr>
          <w:rFonts w:asciiTheme="minorHAnsi" w:hAnsiTheme="minorHAnsi"/>
          <w:b/>
          <w:sz w:val="24"/>
          <w:szCs w:val="24"/>
        </w:rPr>
        <w:t xml:space="preserve">Circumference </w:t>
      </w:r>
      <w:r w:rsidR="00692F42" w:rsidRPr="008146FA">
        <w:rPr>
          <w:rFonts w:asciiTheme="minorHAnsi" w:hAnsiTheme="minorHAnsi"/>
          <w:b/>
          <w:sz w:val="24"/>
          <w:szCs w:val="24"/>
        </w:rPr>
        <w:t>= 2*PI*R</w:t>
      </w:r>
    </w:p>
    <w:p w14:paraId="1A10B059" w14:textId="56877E33" w:rsidR="000772B7" w:rsidRPr="008146FA" w:rsidRDefault="00556681" w:rsidP="00197E78">
      <w:pPr>
        <w:pStyle w:val="ListParagraph1"/>
        <w:spacing w:line="360" w:lineRule="auto"/>
        <w:ind w:left="450"/>
        <w:jc w:val="both"/>
        <w:rPr>
          <w:rFonts w:asciiTheme="minorHAnsi" w:hAnsiTheme="minorHAnsi"/>
          <w:b/>
          <w:sz w:val="24"/>
          <w:szCs w:val="24"/>
        </w:rPr>
      </w:pPr>
      <w:r w:rsidRPr="008146FA">
        <w:rPr>
          <w:rFonts w:asciiTheme="minorHAnsi" w:hAnsiTheme="minorHAnsi"/>
          <w:b/>
          <w:sz w:val="24"/>
          <w:szCs w:val="24"/>
        </w:rPr>
        <w:t>Area</w:t>
      </w:r>
      <w:r w:rsidR="000772B7" w:rsidRPr="008146FA">
        <w:rPr>
          <w:rFonts w:asciiTheme="minorHAnsi" w:hAnsiTheme="minorHAnsi"/>
          <w:b/>
          <w:sz w:val="24"/>
          <w:szCs w:val="24"/>
        </w:rPr>
        <w:t>=</w:t>
      </w:r>
      <w:r w:rsidRPr="008146FA">
        <w:rPr>
          <w:rFonts w:asciiTheme="minorHAnsi" w:hAnsiTheme="minorHAnsi"/>
          <w:b/>
          <w:sz w:val="24"/>
          <w:szCs w:val="24"/>
        </w:rPr>
        <w:t>PI*R*R</w:t>
      </w:r>
    </w:p>
    <w:p w14:paraId="794B5EBE" w14:textId="3B64CD19" w:rsidR="00736DAE" w:rsidRPr="008146FA" w:rsidRDefault="005110E3" w:rsidP="00197E78">
      <w:pPr>
        <w:pStyle w:val="ListParagraph1"/>
        <w:spacing w:line="360" w:lineRule="auto"/>
        <w:ind w:left="450"/>
        <w:jc w:val="both"/>
        <w:rPr>
          <w:rFonts w:asciiTheme="minorHAnsi" w:hAnsiTheme="minorHAnsi"/>
          <w:b/>
          <w:sz w:val="24"/>
          <w:szCs w:val="24"/>
        </w:rPr>
      </w:pPr>
      <w:r w:rsidRPr="008146FA">
        <w:rPr>
          <w:rFonts w:asciiTheme="minorHAnsi" w:hAnsiTheme="minorHAnsi"/>
          <w:b/>
          <w:sz w:val="24"/>
          <w:szCs w:val="24"/>
        </w:rPr>
        <w:t>Diameter= 2*</w:t>
      </w:r>
      <w:r w:rsidR="008146FA" w:rsidRPr="008146FA">
        <w:rPr>
          <w:rFonts w:asciiTheme="minorHAnsi" w:hAnsiTheme="minorHAnsi"/>
          <w:b/>
          <w:sz w:val="24"/>
          <w:szCs w:val="24"/>
        </w:rPr>
        <w:t>R</w:t>
      </w:r>
    </w:p>
    <w:p w14:paraId="58687275" w14:textId="41D3D395" w:rsidR="001049A1" w:rsidRDefault="001049A1" w:rsidP="001049A1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306A8C0B" w14:textId="77777777" w:rsidR="00460576" w:rsidRDefault="00460576" w:rsidP="001049A1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6D209DE9" w14:textId="772C1AD7" w:rsidR="00460576" w:rsidRDefault="00460576" w:rsidP="00FC32F9">
      <w:pPr>
        <w:pStyle w:val="ListParagraph1"/>
        <w:numPr>
          <w:ilvl w:val="2"/>
          <w:numId w:val="19"/>
        </w:numPr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  <w:r w:rsidRPr="00460576">
        <w:rPr>
          <w:rFonts w:asciiTheme="minorHAnsi" w:hAnsiTheme="minorHAnsi"/>
          <w:sz w:val="24"/>
          <w:szCs w:val="24"/>
        </w:rPr>
        <w:t xml:space="preserve">Write a </w:t>
      </w:r>
      <w:r w:rsidR="00BF11A7" w:rsidRPr="009D09E7">
        <w:rPr>
          <w:rFonts w:asciiTheme="minorHAnsi" w:hAnsiTheme="minorHAnsi"/>
          <w:sz w:val="24"/>
          <w:szCs w:val="24"/>
        </w:rPr>
        <w:t>pseudocode</w:t>
      </w:r>
      <w:r w:rsidR="00BF11A7" w:rsidRPr="00460576">
        <w:rPr>
          <w:rFonts w:asciiTheme="minorHAnsi" w:hAnsiTheme="minorHAnsi"/>
          <w:sz w:val="24"/>
          <w:szCs w:val="24"/>
        </w:rPr>
        <w:t xml:space="preserve"> </w:t>
      </w:r>
      <w:r w:rsidRPr="00460576">
        <w:rPr>
          <w:rFonts w:asciiTheme="minorHAnsi" w:hAnsiTheme="minorHAnsi"/>
          <w:sz w:val="24"/>
          <w:szCs w:val="24"/>
        </w:rPr>
        <w:t>to input length in centimeter and convert it to meter and kilometer.</w:t>
      </w:r>
    </w:p>
    <w:p w14:paraId="3C6CCE66" w14:textId="720EADC0" w:rsidR="00B50A42" w:rsidRDefault="00AB4A86" w:rsidP="00B50A42">
      <w:pPr>
        <w:pStyle w:val="ListParagraph1"/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57079" wp14:editId="61109C1A">
                <wp:simplePos x="0" y="0"/>
                <wp:positionH relativeFrom="margin">
                  <wp:posOffset>281354</wp:posOffset>
                </wp:positionH>
                <wp:positionV relativeFrom="paragraph">
                  <wp:posOffset>172838</wp:posOffset>
                </wp:positionV>
                <wp:extent cx="5457825" cy="1457011"/>
                <wp:effectExtent l="0" t="0" r="2857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1457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85C04" w14:textId="77777777" w:rsidR="00460576" w:rsidRDefault="00460576" w:rsidP="00460576">
                            <w:r>
                              <w:t>Input</w:t>
                            </w:r>
                          </w:p>
                          <w:p w14:paraId="0CAEB722" w14:textId="77777777" w:rsidR="00460576" w:rsidRPr="00A20994" w:rsidRDefault="00460576" w:rsidP="00460576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Enter length in centimeter = 1000</w:t>
                            </w:r>
                          </w:p>
                          <w:p w14:paraId="1283885E" w14:textId="4119AB96" w:rsidR="00460576" w:rsidRDefault="00460576" w:rsidP="00460576">
                            <w:r>
                              <w:t>Output</w:t>
                            </w:r>
                          </w:p>
                          <w:p w14:paraId="5B134361" w14:textId="77777777" w:rsidR="00460576" w:rsidRPr="00A20994" w:rsidRDefault="00460576" w:rsidP="00460576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Length in meter = 10 m</w:t>
                            </w:r>
                          </w:p>
                          <w:p w14:paraId="7E13C65B" w14:textId="0D0CDA26" w:rsidR="00460576" w:rsidRPr="00A20994" w:rsidRDefault="00460576" w:rsidP="00460576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Length in kilometer = 0.01 km</w:t>
                            </w:r>
                          </w:p>
                          <w:p w14:paraId="57AD7D2E" w14:textId="77777777" w:rsidR="00460576" w:rsidRDefault="00460576" w:rsidP="00460576"/>
                          <w:p w14:paraId="35A82BBF" w14:textId="77777777" w:rsidR="00460576" w:rsidRDefault="00460576" w:rsidP="00460576"/>
                          <w:p w14:paraId="0FA316A8" w14:textId="77777777" w:rsidR="00460576" w:rsidRDefault="00460576" w:rsidP="00460576"/>
                          <w:p w14:paraId="7EA8DD74" w14:textId="77777777" w:rsidR="00460576" w:rsidRDefault="00460576" w:rsidP="004605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D57079" id="Text Box 10" o:spid="_x0000_s1028" type="#_x0000_t202" style="position:absolute;left:0;text-align:left;margin-left:22.15pt;margin-top:13.6pt;width:429.75pt;height:11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" fillcolor="white [3201]" strokeweight=".5pt">
                <v:textbox>
                  <w:txbxContent>
                    <w:p w14:paraId="05B85C04" w14:textId="77777777" w:rsidR="00460576" w:rsidRDefault="00460576" w:rsidP="00460576">
                      <w:r>
                        <w:t>Input</w:t>
                      </w:r>
                    </w:p>
                    <w:p w14:paraId="0CAEB722" w14:textId="77777777" w:rsidR="00460576" w:rsidRPr="00A20994" w:rsidRDefault="00460576" w:rsidP="00460576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Enter length in centimeter = 1000</w:t>
                      </w:r>
                    </w:p>
                    <w:p w14:paraId="1283885E" w14:textId="4119AB96" w:rsidR="00460576" w:rsidRDefault="00460576" w:rsidP="00460576">
                      <w:r>
                        <w:t>Output</w:t>
                      </w:r>
                    </w:p>
                    <w:p w14:paraId="5B134361" w14:textId="77777777" w:rsidR="00460576" w:rsidRPr="00A20994" w:rsidRDefault="00460576" w:rsidP="00460576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Length in meter = 10 m</w:t>
                      </w:r>
                    </w:p>
                    <w:p w14:paraId="7E13C65B" w14:textId="0D0CDA26" w:rsidR="00460576" w:rsidRPr="00A20994" w:rsidRDefault="00460576" w:rsidP="00460576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Length in kilometer = 0.01 km</w:t>
                      </w:r>
                    </w:p>
                    <w:p w14:paraId="57AD7D2E" w14:textId="77777777" w:rsidR="00460576" w:rsidRDefault="00460576" w:rsidP="00460576"/>
                    <w:p w14:paraId="35A82BBF" w14:textId="77777777" w:rsidR="00460576" w:rsidRDefault="00460576" w:rsidP="00460576"/>
                    <w:p w14:paraId="0FA316A8" w14:textId="77777777" w:rsidR="00460576" w:rsidRDefault="00460576" w:rsidP="00460576"/>
                    <w:p w14:paraId="7EA8DD74" w14:textId="77777777" w:rsidR="00460576" w:rsidRDefault="00460576" w:rsidP="00460576"/>
                  </w:txbxContent>
                </v:textbox>
                <w10:wrap anchorx="margin"/>
              </v:shape>
            </w:pict>
          </mc:Fallback>
        </mc:AlternateContent>
      </w:r>
    </w:p>
    <w:p w14:paraId="16FD51A1" w14:textId="77777777" w:rsidR="00B50A42" w:rsidRDefault="00B50A42" w:rsidP="00B50A42">
      <w:pPr>
        <w:pStyle w:val="ListParagraph1"/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0F313CEC" w14:textId="77777777" w:rsidR="00B50A42" w:rsidRDefault="00B50A42" w:rsidP="00B50A42">
      <w:pPr>
        <w:pStyle w:val="ListParagraph1"/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6EFADC62" w14:textId="77777777" w:rsidR="00B50A42" w:rsidRDefault="00B50A42" w:rsidP="00B50A42">
      <w:pPr>
        <w:pStyle w:val="ListParagraph1"/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28E593B7" w14:textId="77777777" w:rsidR="00B50A42" w:rsidRDefault="00B50A42" w:rsidP="00B50A42">
      <w:pPr>
        <w:pStyle w:val="ListParagraph1"/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0A608D8E" w14:textId="77777777" w:rsidR="00B50A42" w:rsidRDefault="00B50A42" w:rsidP="00B50A42">
      <w:pPr>
        <w:pStyle w:val="ListParagraph1"/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156E7B58" w14:textId="77777777" w:rsidR="00AB4A86" w:rsidRDefault="00AB4A86" w:rsidP="00B50A42">
      <w:pPr>
        <w:pStyle w:val="ListParagraph1"/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4A7E9C69" w14:textId="1A30C3F2" w:rsidR="00902BBF" w:rsidRDefault="00902BBF">
      <w:pPr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35232B4C" w14:textId="17937A6D" w:rsidR="00B50A42" w:rsidRDefault="004355F0" w:rsidP="00574B2F">
      <w:pPr>
        <w:pStyle w:val="ListParagraph1"/>
        <w:numPr>
          <w:ilvl w:val="2"/>
          <w:numId w:val="19"/>
        </w:numPr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/>
          <w:sz w:val="24"/>
          <w:szCs w:val="24"/>
        </w:rPr>
        <w:lastRenderedPageBreak/>
        <w:t xml:space="preserve">Write a </w:t>
      </w:r>
      <w:r w:rsidR="00285D63" w:rsidRPr="009D09E7">
        <w:rPr>
          <w:rFonts w:asciiTheme="minorHAnsi" w:hAnsiTheme="minorHAnsi"/>
          <w:sz w:val="24"/>
          <w:szCs w:val="24"/>
        </w:rPr>
        <w:t>pseudocode</w:t>
      </w:r>
      <w:r>
        <w:rPr>
          <w:rFonts w:asciiTheme="minorHAnsi" w:hAnsiTheme="minorHAnsi"/>
          <w:sz w:val="24"/>
          <w:szCs w:val="24"/>
        </w:rPr>
        <w:t xml:space="preserve"> to accept </w:t>
      </w:r>
      <w:r w:rsidR="00285D63">
        <w:rPr>
          <w:rFonts w:asciiTheme="minorHAnsi" w:hAnsiTheme="minorHAnsi"/>
          <w:sz w:val="24"/>
          <w:szCs w:val="24"/>
        </w:rPr>
        <w:t xml:space="preserve">two integers from the user as dividend and divisor and display the quotient and reminder </w:t>
      </w:r>
    </w:p>
    <w:p w14:paraId="4D361EB7" w14:textId="7EF608E3" w:rsidR="00460576" w:rsidRDefault="00A664D0" w:rsidP="001049A1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78515" wp14:editId="527662AD">
                <wp:simplePos x="0" y="0"/>
                <wp:positionH relativeFrom="margin">
                  <wp:posOffset>268940</wp:posOffset>
                </wp:positionH>
                <wp:positionV relativeFrom="paragraph">
                  <wp:posOffset>22748</wp:posOffset>
                </wp:positionV>
                <wp:extent cx="5475643" cy="1151068"/>
                <wp:effectExtent l="0" t="0" r="1079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43" cy="1151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E142" w14:textId="2A3D1083" w:rsidR="00A664D0" w:rsidRPr="00A20994" w:rsidRDefault="00A664D0" w:rsidP="00A664D0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Enter dividend: 2</w:t>
                            </w:r>
                            <w:r w:rsidR="00A20994" w:rsidRPr="00A20994">
                              <w:rPr>
                                <w:b/>
                              </w:rPr>
                              <w:t>5</w:t>
                            </w:r>
                          </w:p>
                          <w:p w14:paraId="1DCE8B74" w14:textId="77777777" w:rsidR="00A664D0" w:rsidRPr="00A20994" w:rsidRDefault="00A664D0" w:rsidP="00A664D0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Enter divisor: 4</w:t>
                            </w:r>
                          </w:p>
                          <w:p w14:paraId="17C898E4" w14:textId="77777777" w:rsidR="00A664D0" w:rsidRPr="00A20994" w:rsidRDefault="00A664D0" w:rsidP="00A664D0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Quotient = 6</w:t>
                            </w:r>
                          </w:p>
                          <w:p w14:paraId="0826CB83" w14:textId="059E1BB4" w:rsidR="00A664D0" w:rsidRPr="00A20994" w:rsidRDefault="00A664D0" w:rsidP="00A664D0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Remainder = 1</w:t>
                            </w:r>
                          </w:p>
                          <w:p w14:paraId="535A09E0" w14:textId="77777777" w:rsidR="00A664D0" w:rsidRDefault="00A664D0" w:rsidP="00A664D0"/>
                          <w:p w14:paraId="4039B370" w14:textId="77777777" w:rsidR="00A664D0" w:rsidRDefault="00A664D0" w:rsidP="00A664D0"/>
                          <w:p w14:paraId="00A59A18" w14:textId="77777777" w:rsidR="00A664D0" w:rsidRDefault="00A664D0" w:rsidP="00A66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B78515" id="Text Box 1" o:spid="_x0000_s1029" type="#_x0000_t202" style="position:absolute;left:0;text-align:left;margin-left:21.2pt;margin-top:1.8pt;width:431.15pt;height:9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" fillcolor="white [3201]" strokeweight=".5pt">
                <v:textbox>
                  <w:txbxContent>
                    <w:p w14:paraId="5500E142" w14:textId="2A3D1083" w:rsidR="00A664D0" w:rsidRPr="00A20994" w:rsidRDefault="00A664D0" w:rsidP="00A664D0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Enter dividend: 2</w:t>
                      </w:r>
                      <w:r w:rsidR="00A20994" w:rsidRPr="00A20994">
                        <w:rPr>
                          <w:b/>
                        </w:rPr>
                        <w:t>5</w:t>
                      </w:r>
                    </w:p>
                    <w:p w14:paraId="1DCE8B74" w14:textId="77777777" w:rsidR="00A664D0" w:rsidRPr="00A20994" w:rsidRDefault="00A664D0" w:rsidP="00A664D0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Enter divisor: 4</w:t>
                      </w:r>
                    </w:p>
                    <w:p w14:paraId="17C898E4" w14:textId="77777777" w:rsidR="00A664D0" w:rsidRPr="00A20994" w:rsidRDefault="00A664D0" w:rsidP="00A664D0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Quotient = 6</w:t>
                      </w:r>
                    </w:p>
                    <w:p w14:paraId="0826CB83" w14:textId="059E1BB4" w:rsidR="00A664D0" w:rsidRPr="00A20994" w:rsidRDefault="00A664D0" w:rsidP="00A664D0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Remainder = 1</w:t>
                      </w:r>
                    </w:p>
                    <w:p w14:paraId="535A09E0" w14:textId="77777777" w:rsidR="00A664D0" w:rsidRDefault="00A664D0" w:rsidP="00A664D0"/>
                    <w:p w14:paraId="4039B370" w14:textId="77777777" w:rsidR="00A664D0" w:rsidRDefault="00A664D0" w:rsidP="00A664D0"/>
                    <w:p w14:paraId="00A59A18" w14:textId="77777777" w:rsidR="00A664D0" w:rsidRDefault="00A664D0" w:rsidP="00A664D0"/>
                  </w:txbxContent>
                </v:textbox>
                <w10:wrap anchorx="margin"/>
              </v:shape>
            </w:pict>
          </mc:Fallback>
        </mc:AlternateContent>
      </w:r>
      <w:r w:rsidR="001C1FB2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4ED5E66F" w14:textId="77777777" w:rsidR="001C1FB2" w:rsidRDefault="001C1FB2" w:rsidP="001049A1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3FBFE121" w14:textId="77777777" w:rsidR="001C1FB2" w:rsidRDefault="001C1FB2" w:rsidP="001049A1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3F2C81C9" w14:textId="77777777" w:rsidR="001C1FB2" w:rsidRDefault="001C1FB2" w:rsidP="001049A1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297BCAD9" w14:textId="77777777" w:rsidR="001C1FB2" w:rsidRDefault="001C1FB2" w:rsidP="001049A1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0D219D9C" w14:textId="281A1313" w:rsidR="001C1FB2" w:rsidRDefault="00E6598C" w:rsidP="0087479E">
      <w:pPr>
        <w:pStyle w:val="ListParagraph1"/>
        <w:numPr>
          <w:ilvl w:val="2"/>
          <w:numId w:val="19"/>
        </w:numPr>
        <w:spacing w:line="360" w:lineRule="auto"/>
        <w:ind w:left="450" w:hanging="27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a </w:t>
      </w:r>
      <w:r w:rsidRPr="009D09E7">
        <w:rPr>
          <w:rFonts w:asciiTheme="minorHAnsi" w:hAnsiTheme="minorHAnsi"/>
          <w:sz w:val="24"/>
          <w:szCs w:val="24"/>
        </w:rPr>
        <w:t>pseudocode</w:t>
      </w:r>
      <w:r w:rsidR="002478EE">
        <w:rPr>
          <w:rFonts w:asciiTheme="minorHAnsi" w:hAnsiTheme="minorHAnsi"/>
          <w:sz w:val="24"/>
          <w:szCs w:val="24"/>
        </w:rPr>
        <w:t xml:space="preserve"> which accept </w:t>
      </w:r>
      <w:r w:rsidR="00BF3CC6">
        <w:rPr>
          <w:rFonts w:asciiTheme="minorHAnsi" w:hAnsiTheme="minorHAnsi"/>
          <w:sz w:val="24"/>
          <w:szCs w:val="24"/>
        </w:rPr>
        <w:t>4-digit</w:t>
      </w:r>
      <w:r>
        <w:rPr>
          <w:rFonts w:asciiTheme="minorHAnsi" w:hAnsiTheme="minorHAnsi"/>
          <w:sz w:val="24"/>
          <w:szCs w:val="24"/>
        </w:rPr>
        <w:t xml:space="preserve"> integer number </w:t>
      </w:r>
      <w:r w:rsidR="00675027">
        <w:rPr>
          <w:rFonts w:asciiTheme="minorHAnsi" w:hAnsiTheme="minorHAnsi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 xml:space="preserve"> display it according to the reverse order</w:t>
      </w:r>
    </w:p>
    <w:p w14:paraId="5C8A0946" w14:textId="7FC4DF0E" w:rsidR="004237E0" w:rsidRDefault="004237E0" w:rsidP="004237E0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8978C" wp14:editId="14E386DB">
                <wp:simplePos x="0" y="0"/>
                <wp:positionH relativeFrom="margin">
                  <wp:align>right</wp:align>
                </wp:positionH>
                <wp:positionV relativeFrom="paragraph">
                  <wp:posOffset>106945</wp:posOffset>
                </wp:positionV>
                <wp:extent cx="5464847" cy="710005"/>
                <wp:effectExtent l="0" t="0" r="2159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47" cy="7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7878B" w14:textId="1FC3E22F" w:rsidR="002478EE" w:rsidRPr="00A20994" w:rsidRDefault="002478EE" w:rsidP="002478EE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Enter an integer: 2345</w:t>
                            </w:r>
                          </w:p>
                          <w:p w14:paraId="313237C8" w14:textId="1237AC13" w:rsidR="004237E0" w:rsidRPr="00A20994" w:rsidRDefault="002478EE" w:rsidP="002478EE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Reversed Number = 5432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88978C" id="Text Box 2" o:spid="_x0000_s1030" type="#_x0000_t202" style="position:absolute;left:0;text-align:left;margin-left:379.1pt;margin-top:8.4pt;width:430.3pt;height:55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" fillcolor="white [3201]" strokeweight=".5pt">
                <v:textbox>
                  <w:txbxContent>
                    <w:p w14:paraId="2A97878B" w14:textId="1FC3E22F" w:rsidR="002478EE" w:rsidRPr="00A20994" w:rsidRDefault="002478EE" w:rsidP="002478EE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Enter an integer: 2345</w:t>
                      </w:r>
                    </w:p>
                    <w:p w14:paraId="313237C8" w14:textId="1237AC13" w:rsidR="004237E0" w:rsidRPr="00A20994" w:rsidRDefault="002478EE" w:rsidP="002478EE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Reversed Number = 5432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362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6586CF20" w14:textId="77777777" w:rsidR="00501362" w:rsidRDefault="00501362" w:rsidP="004237E0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3EAE1386" w14:textId="77777777" w:rsidR="00501362" w:rsidRDefault="00501362" w:rsidP="004237E0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372FC3D6" w14:textId="77777777" w:rsidR="00501362" w:rsidRDefault="00501362" w:rsidP="004237E0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37E900DF" w14:textId="511EA406" w:rsidR="009E2874" w:rsidRDefault="009E2874" w:rsidP="009E2874">
      <w:pPr>
        <w:pStyle w:val="ListParagraph1"/>
        <w:numPr>
          <w:ilvl w:val="2"/>
          <w:numId w:val="19"/>
        </w:numPr>
        <w:spacing w:line="360" w:lineRule="auto"/>
        <w:ind w:left="450" w:hanging="270"/>
        <w:jc w:val="both"/>
        <w:rPr>
          <w:rFonts w:asciiTheme="minorHAnsi" w:hAnsiTheme="minorHAnsi"/>
          <w:sz w:val="24"/>
          <w:szCs w:val="24"/>
        </w:rPr>
      </w:pPr>
      <w:r w:rsidRPr="009D09E7">
        <w:rPr>
          <w:rFonts w:asciiTheme="minorHAnsi" w:hAnsiTheme="minorHAnsi"/>
          <w:sz w:val="24"/>
          <w:szCs w:val="24"/>
        </w:rPr>
        <w:t>You require an algorithm that will receive an integer from the screen, add 5 to it, double it, subtract 7 from it, and display the final number to the screen.</w:t>
      </w:r>
    </w:p>
    <w:p w14:paraId="437C1FD9" w14:textId="1F874962" w:rsidR="00E7656D" w:rsidRDefault="007A436B" w:rsidP="00E7656D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6D58C" wp14:editId="02CBC0AE">
                <wp:simplePos x="0" y="0"/>
                <wp:positionH relativeFrom="margin">
                  <wp:align>right</wp:align>
                </wp:positionH>
                <wp:positionV relativeFrom="paragraph">
                  <wp:posOffset>109241</wp:posOffset>
                </wp:positionV>
                <wp:extent cx="5464847" cy="710005"/>
                <wp:effectExtent l="0" t="0" r="2159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47" cy="710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F9F1D3" w14:textId="16FD80F4" w:rsidR="00E7656D" w:rsidRPr="00A20994" w:rsidRDefault="00E7656D" w:rsidP="00E7656D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Enter an integer: 10</w:t>
                            </w:r>
                          </w:p>
                          <w:p w14:paraId="3BBEE75F" w14:textId="7DFE5541" w:rsidR="00E7656D" w:rsidRPr="00A20994" w:rsidRDefault="00E7656D" w:rsidP="00E7656D">
                            <w:pPr>
                              <w:rPr>
                                <w:b/>
                              </w:rPr>
                            </w:pPr>
                            <w:r w:rsidRPr="00A20994">
                              <w:rPr>
                                <w:b/>
                              </w:rPr>
                              <w:t>Answer =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36D58C" id="Text Box 3" o:spid="_x0000_s1031" type="#_x0000_t202" style="position:absolute;left:0;text-align:left;margin-left:379.1pt;margin-top:8.6pt;width:430.3pt;height:55.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" fillcolor="window" strokeweight=".5pt">
                <v:textbox>
                  <w:txbxContent>
                    <w:p w14:paraId="1CF9F1D3" w14:textId="16FD80F4" w:rsidR="00E7656D" w:rsidRPr="00A20994" w:rsidRDefault="00E7656D" w:rsidP="00E7656D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 xml:space="preserve">Enter an integer: </w:t>
                      </w:r>
                      <w:r w:rsidRPr="00A20994">
                        <w:rPr>
                          <w:b/>
                        </w:rPr>
                        <w:t>10</w:t>
                      </w:r>
                    </w:p>
                    <w:p w14:paraId="3BBEE75F" w14:textId="7DFE5541" w:rsidR="00E7656D" w:rsidRPr="00A20994" w:rsidRDefault="00E7656D" w:rsidP="00E7656D">
                      <w:pPr>
                        <w:rPr>
                          <w:b/>
                        </w:rPr>
                      </w:pPr>
                      <w:r w:rsidRPr="00A20994">
                        <w:rPr>
                          <w:b/>
                        </w:rPr>
                        <w:t>Answer</w:t>
                      </w:r>
                      <w:r w:rsidRPr="00A20994">
                        <w:rPr>
                          <w:b/>
                        </w:rPr>
                        <w:t xml:space="preserve"> = </w:t>
                      </w:r>
                      <w:r w:rsidRPr="00A20994"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EA0C7" w14:textId="7278F608" w:rsidR="00E7656D" w:rsidRPr="009D09E7" w:rsidRDefault="00E7656D" w:rsidP="00E7656D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p w14:paraId="7FBC7BA9" w14:textId="77777777" w:rsidR="007A436B" w:rsidRDefault="00E535DD" w:rsidP="004237E0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 </w:t>
      </w:r>
    </w:p>
    <w:p w14:paraId="3E78BF82" w14:textId="7CE10A63" w:rsidR="00501362" w:rsidRDefault="00E535DD" w:rsidP="004237E0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14:paraId="1027FDF1" w14:textId="0041197F" w:rsidR="00E535DD" w:rsidRDefault="00AD621D" w:rsidP="00563A67">
      <w:pPr>
        <w:pStyle w:val="ListParagraph1"/>
        <w:numPr>
          <w:ilvl w:val="2"/>
          <w:numId w:val="19"/>
        </w:numPr>
        <w:spacing w:line="360" w:lineRule="auto"/>
        <w:ind w:left="450" w:hanging="27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</w:t>
      </w:r>
      <w:r w:rsidR="00E535DD" w:rsidRPr="009D09E7">
        <w:rPr>
          <w:rFonts w:asciiTheme="minorHAnsi" w:hAnsiTheme="minorHAnsi"/>
          <w:sz w:val="24"/>
          <w:szCs w:val="24"/>
        </w:rPr>
        <w:t xml:space="preserve"> an algorithm that will receive two integer </w:t>
      </w:r>
      <w:r>
        <w:rPr>
          <w:rFonts w:asciiTheme="minorHAnsi" w:hAnsiTheme="minorHAnsi"/>
          <w:sz w:val="24"/>
          <w:szCs w:val="24"/>
        </w:rPr>
        <w:t>numbers</w:t>
      </w:r>
      <w:r w:rsidR="00E535DD" w:rsidRPr="009D09E7">
        <w:rPr>
          <w:rFonts w:asciiTheme="minorHAnsi" w:hAnsiTheme="minorHAnsi"/>
          <w:sz w:val="24"/>
          <w:szCs w:val="24"/>
        </w:rPr>
        <w:t xml:space="preserve"> from </w:t>
      </w:r>
      <w:r>
        <w:rPr>
          <w:rFonts w:asciiTheme="minorHAnsi" w:hAnsiTheme="minorHAnsi"/>
          <w:sz w:val="24"/>
          <w:szCs w:val="24"/>
        </w:rPr>
        <w:t>the terminal</w:t>
      </w:r>
      <w:r w:rsidR="00E535DD" w:rsidRPr="009D09E7">
        <w:rPr>
          <w:rFonts w:asciiTheme="minorHAnsi" w:hAnsiTheme="minorHAnsi"/>
          <w:sz w:val="24"/>
          <w:szCs w:val="24"/>
        </w:rPr>
        <w:t>, and display to the screen their sum, difference, product and quotient.</w:t>
      </w:r>
    </w:p>
    <w:p w14:paraId="4040FE9F" w14:textId="5170C8FB" w:rsidR="00AD621D" w:rsidRPr="009D09E7" w:rsidRDefault="00AD621D" w:rsidP="00AD621D">
      <w:pPr>
        <w:pStyle w:val="ListParagraph1"/>
        <w:spacing w:line="360" w:lineRule="auto"/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B13DB" wp14:editId="34EC7DFC">
                <wp:simplePos x="0" y="0"/>
                <wp:positionH relativeFrom="margin">
                  <wp:align>right</wp:align>
                </wp:positionH>
                <wp:positionV relativeFrom="paragraph">
                  <wp:posOffset>150090</wp:posOffset>
                </wp:positionV>
                <wp:extent cx="5464847" cy="1587640"/>
                <wp:effectExtent l="0" t="0" r="2159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47" cy="1587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5DAEFB4" w14:textId="268F8C0C" w:rsidR="00AD621D" w:rsidRPr="00AD621D" w:rsidRDefault="00AD621D" w:rsidP="00AD621D">
                            <w:pPr>
                              <w:rPr>
                                <w:b/>
                              </w:rPr>
                            </w:pPr>
                            <w:r w:rsidRPr="00AD621D">
                              <w:rPr>
                                <w:b/>
                              </w:rPr>
                              <w:t>Enter two integers: 10 2</w:t>
                            </w:r>
                          </w:p>
                          <w:p w14:paraId="7B2AAC98" w14:textId="0A74F1F2" w:rsidR="00AD621D" w:rsidRPr="00AD621D" w:rsidRDefault="00AD621D" w:rsidP="00AD621D">
                            <w:pPr>
                              <w:rPr>
                                <w:b/>
                              </w:rPr>
                            </w:pPr>
                            <w:r w:rsidRPr="00AD621D">
                              <w:rPr>
                                <w:b/>
                              </w:rPr>
                              <w:t>Sum = 12</w:t>
                            </w:r>
                          </w:p>
                          <w:p w14:paraId="50529041" w14:textId="49ACB0E7" w:rsidR="00AD621D" w:rsidRPr="00AD621D" w:rsidRDefault="00AD621D" w:rsidP="00AD621D">
                            <w:pPr>
                              <w:rPr>
                                <w:b/>
                              </w:rPr>
                            </w:pPr>
                            <w:r w:rsidRPr="00AD621D">
                              <w:rPr>
                                <w:b/>
                              </w:rPr>
                              <w:t>Difference = 8</w:t>
                            </w:r>
                          </w:p>
                          <w:p w14:paraId="603E1B5D" w14:textId="7F35E860" w:rsidR="00AD621D" w:rsidRPr="00AD621D" w:rsidRDefault="00AD621D" w:rsidP="00AD621D">
                            <w:pPr>
                              <w:rPr>
                                <w:b/>
                              </w:rPr>
                            </w:pPr>
                            <w:r w:rsidRPr="00AD621D">
                              <w:rPr>
                                <w:b/>
                              </w:rPr>
                              <w:t>Product = 20</w:t>
                            </w:r>
                          </w:p>
                          <w:p w14:paraId="567E3DFB" w14:textId="737E4EDF" w:rsidR="00AD621D" w:rsidRPr="00AD621D" w:rsidRDefault="00AD621D" w:rsidP="00AD621D">
                            <w:pPr>
                              <w:rPr>
                                <w:b/>
                              </w:rPr>
                            </w:pPr>
                            <w:r w:rsidRPr="00AD621D">
                              <w:rPr>
                                <w:b/>
                              </w:rPr>
                              <w:t>Quotient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DB13DB" id="Text Box 4" o:spid="_x0000_s1032" type="#_x0000_t202" style="position:absolute;left:0;text-align:left;margin-left:379.1pt;margin-top:11.8pt;width:430.3pt;height:1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" fillcolor="window" strokeweight=".5pt">
                <v:textbox>
                  <w:txbxContent>
                    <w:p w14:paraId="45DAEFB4" w14:textId="268F8C0C" w:rsidR="00AD621D" w:rsidRPr="00AD621D" w:rsidRDefault="00AD621D" w:rsidP="00AD621D">
                      <w:pPr>
                        <w:rPr>
                          <w:b/>
                        </w:rPr>
                      </w:pPr>
                      <w:r w:rsidRPr="00AD621D">
                        <w:rPr>
                          <w:b/>
                        </w:rPr>
                        <w:t>Enter two</w:t>
                      </w:r>
                      <w:r w:rsidRPr="00AD621D">
                        <w:rPr>
                          <w:b/>
                        </w:rPr>
                        <w:t xml:space="preserve"> integer</w:t>
                      </w:r>
                      <w:r w:rsidRPr="00AD621D">
                        <w:rPr>
                          <w:b/>
                        </w:rPr>
                        <w:t>s</w:t>
                      </w:r>
                      <w:r w:rsidRPr="00AD621D">
                        <w:rPr>
                          <w:b/>
                        </w:rPr>
                        <w:t>: 10</w:t>
                      </w:r>
                      <w:r w:rsidRPr="00AD621D">
                        <w:rPr>
                          <w:b/>
                        </w:rPr>
                        <w:t xml:space="preserve"> 2</w:t>
                      </w:r>
                    </w:p>
                    <w:p w14:paraId="7B2AAC98" w14:textId="0A74F1F2" w:rsidR="00AD621D" w:rsidRPr="00AD621D" w:rsidRDefault="00AD621D" w:rsidP="00AD621D">
                      <w:pPr>
                        <w:rPr>
                          <w:b/>
                        </w:rPr>
                      </w:pPr>
                      <w:r w:rsidRPr="00AD621D">
                        <w:rPr>
                          <w:b/>
                        </w:rPr>
                        <w:t>Sum = 12</w:t>
                      </w:r>
                    </w:p>
                    <w:p w14:paraId="50529041" w14:textId="49ACB0E7" w:rsidR="00AD621D" w:rsidRPr="00AD621D" w:rsidRDefault="00AD621D" w:rsidP="00AD621D">
                      <w:pPr>
                        <w:rPr>
                          <w:b/>
                        </w:rPr>
                      </w:pPr>
                      <w:r w:rsidRPr="00AD621D">
                        <w:rPr>
                          <w:b/>
                        </w:rPr>
                        <w:t>Difference = 8</w:t>
                      </w:r>
                    </w:p>
                    <w:p w14:paraId="603E1B5D" w14:textId="7F35E860" w:rsidR="00AD621D" w:rsidRPr="00AD621D" w:rsidRDefault="00AD621D" w:rsidP="00AD621D">
                      <w:pPr>
                        <w:rPr>
                          <w:b/>
                        </w:rPr>
                      </w:pPr>
                      <w:r w:rsidRPr="00AD621D">
                        <w:rPr>
                          <w:b/>
                        </w:rPr>
                        <w:t>Product = 20</w:t>
                      </w:r>
                    </w:p>
                    <w:p w14:paraId="567E3DFB" w14:textId="737E4EDF" w:rsidR="00AD621D" w:rsidRPr="00AD621D" w:rsidRDefault="00AD621D" w:rsidP="00AD621D">
                      <w:pPr>
                        <w:rPr>
                          <w:b/>
                        </w:rPr>
                      </w:pPr>
                      <w:r w:rsidRPr="00AD621D">
                        <w:rPr>
                          <w:b/>
                        </w:rPr>
                        <w:t>Quotient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5C377" w14:textId="77777777" w:rsidR="00E535DD" w:rsidRPr="009D09E7" w:rsidRDefault="00E535DD" w:rsidP="00E535DD">
      <w:pPr>
        <w:pStyle w:val="ListParagraph1"/>
        <w:spacing w:line="360" w:lineRule="auto"/>
        <w:ind w:left="0"/>
        <w:jc w:val="both"/>
        <w:rPr>
          <w:rFonts w:asciiTheme="minorHAnsi" w:hAnsiTheme="minorHAnsi"/>
          <w:sz w:val="24"/>
          <w:szCs w:val="24"/>
        </w:rPr>
      </w:pPr>
    </w:p>
    <w:p w14:paraId="1D9C4C4E" w14:textId="77777777" w:rsidR="00E535DD" w:rsidRPr="009D09E7" w:rsidRDefault="00E535DD" w:rsidP="004237E0">
      <w:pPr>
        <w:pStyle w:val="ListParagraph1"/>
        <w:spacing w:line="360" w:lineRule="auto"/>
        <w:ind w:left="450"/>
        <w:jc w:val="both"/>
        <w:rPr>
          <w:rFonts w:asciiTheme="minorHAnsi" w:hAnsiTheme="minorHAnsi"/>
          <w:sz w:val="24"/>
          <w:szCs w:val="24"/>
        </w:rPr>
      </w:pPr>
    </w:p>
    <w:sectPr w:rsidR="00E535DD" w:rsidRPr="009D09E7" w:rsidSect="00AB4A86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C008C" w14:textId="77777777" w:rsidR="00541AEE" w:rsidRDefault="00541AEE" w:rsidP="001B345E">
      <w:pPr>
        <w:spacing w:after="0" w:line="240" w:lineRule="auto"/>
      </w:pPr>
      <w:r>
        <w:separator/>
      </w:r>
    </w:p>
  </w:endnote>
  <w:endnote w:type="continuationSeparator" w:id="0">
    <w:p w14:paraId="5049A26F" w14:textId="77777777" w:rsidR="00541AEE" w:rsidRDefault="00541AEE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700D5655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CAQC_201</w:t>
            </w:r>
            <w:r w:rsidR="00DC1078">
              <w:rPr>
                <w:b/>
                <w:bCs/>
                <w:i/>
                <w:sz w:val="20"/>
                <w:szCs w:val="20"/>
              </w:rPr>
              <w:t>9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4019B2">
              <w:rPr>
                <w:b/>
                <w:bCs/>
                <w:i/>
                <w:sz w:val="20"/>
                <w:szCs w:val="20"/>
              </w:rPr>
              <w:t>A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CE2891">
              <w:rPr>
                <w:i/>
                <w:sz w:val="20"/>
                <w:szCs w:val="20"/>
              </w:rPr>
              <w:t xml:space="preserve">                  </w:t>
            </w:r>
            <w:r w:rsidR="006F5C2B">
              <w:rPr>
                <w:i/>
                <w:sz w:val="20"/>
                <w:szCs w:val="20"/>
              </w:rPr>
              <w:t xml:space="preserve">      </w:t>
            </w:r>
            <w:r>
              <w:rPr>
                <w:i/>
                <w:sz w:val="20"/>
                <w:szCs w:val="20"/>
              </w:rPr>
              <w:t xml:space="preserve">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02BBF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02BBF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541AEE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29C50" w14:textId="77777777" w:rsidR="00541AEE" w:rsidRDefault="00541AEE" w:rsidP="001B345E">
      <w:pPr>
        <w:spacing w:after="0" w:line="240" w:lineRule="auto"/>
      </w:pPr>
      <w:r>
        <w:separator/>
      </w:r>
    </w:p>
  </w:footnote>
  <w:footnote w:type="continuationSeparator" w:id="0">
    <w:p w14:paraId="2F63EBFA" w14:textId="77777777" w:rsidR="00541AEE" w:rsidRDefault="00541AEE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348"/>
    <w:multiLevelType w:val="hybridMultilevel"/>
    <w:tmpl w:val="1BD4D312"/>
    <w:lvl w:ilvl="0" w:tplc="ED5C6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209C"/>
    <w:multiLevelType w:val="multilevel"/>
    <w:tmpl w:val="8CE0F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3409B"/>
    <w:multiLevelType w:val="hybridMultilevel"/>
    <w:tmpl w:val="5476A702"/>
    <w:lvl w:ilvl="0" w:tplc="6CBCF3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14683"/>
    <w:multiLevelType w:val="multilevel"/>
    <w:tmpl w:val="202CA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0B7F7C"/>
    <w:multiLevelType w:val="hybridMultilevel"/>
    <w:tmpl w:val="3724A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05D06"/>
    <w:multiLevelType w:val="hybridMultilevel"/>
    <w:tmpl w:val="0B9242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12296"/>
    <w:multiLevelType w:val="multilevel"/>
    <w:tmpl w:val="39B2C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EB22CB"/>
    <w:multiLevelType w:val="hybridMultilevel"/>
    <w:tmpl w:val="07B4C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F2CAA"/>
    <w:multiLevelType w:val="hybridMultilevel"/>
    <w:tmpl w:val="11A07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925780"/>
    <w:multiLevelType w:val="hybridMultilevel"/>
    <w:tmpl w:val="10B40C2A"/>
    <w:lvl w:ilvl="0" w:tplc="6CBCF36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6345B"/>
    <w:multiLevelType w:val="hybridMultilevel"/>
    <w:tmpl w:val="AB40313A"/>
    <w:lvl w:ilvl="0" w:tplc="04090017">
      <w:start w:val="1"/>
      <w:numFmt w:val="lowerLetter"/>
      <w:lvlText w:val="%1)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 w15:restartNumberingAfterBreak="0">
    <w:nsid w:val="3EA16E09"/>
    <w:multiLevelType w:val="multilevel"/>
    <w:tmpl w:val="39B2C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A68FB"/>
    <w:multiLevelType w:val="multilevel"/>
    <w:tmpl w:val="202CA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2F00B9"/>
    <w:multiLevelType w:val="hybridMultilevel"/>
    <w:tmpl w:val="AFA4A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3203B4"/>
    <w:multiLevelType w:val="multilevel"/>
    <w:tmpl w:val="47320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656F2"/>
    <w:multiLevelType w:val="hybridMultilevel"/>
    <w:tmpl w:val="7924C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00D96"/>
    <w:multiLevelType w:val="hybridMultilevel"/>
    <w:tmpl w:val="E1229AA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245CE0"/>
    <w:multiLevelType w:val="hybridMultilevel"/>
    <w:tmpl w:val="FAF0835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840190"/>
    <w:multiLevelType w:val="hybridMultilevel"/>
    <w:tmpl w:val="8BBE7A8E"/>
    <w:lvl w:ilvl="0" w:tplc="6CBCF36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6227DB"/>
    <w:multiLevelType w:val="hybridMultilevel"/>
    <w:tmpl w:val="7E66A98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49204D2"/>
    <w:multiLevelType w:val="hybridMultilevel"/>
    <w:tmpl w:val="418E3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FF2940"/>
    <w:multiLevelType w:val="hybridMultilevel"/>
    <w:tmpl w:val="85186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FC2DDC"/>
    <w:multiLevelType w:val="hybridMultilevel"/>
    <w:tmpl w:val="F8C0797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780A7247"/>
    <w:multiLevelType w:val="hybridMultilevel"/>
    <w:tmpl w:val="28C2054C"/>
    <w:lvl w:ilvl="0" w:tplc="6CBCF36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5F033C"/>
    <w:multiLevelType w:val="multilevel"/>
    <w:tmpl w:val="8CE0F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397B6F"/>
    <w:multiLevelType w:val="hybridMultilevel"/>
    <w:tmpl w:val="9DA8E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8"/>
  </w:num>
  <w:num w:numId="5">
    <w:abstractNumId w:val="21"/>
  </w:num>
  <w:num w:numId="6">
    <w:abstractNumId w:val="23"/>
  </w:num>
  <w:num w:numId="7">
    <w:abstractNumId w:val="4"/>
  </w:num>
  <w:num w:numId="8">
    <w:abstractNumId w:val="9"/>
  </w:num>
  <w:num w:numId="9">
    <w:abstractNumId w:val="5"/>
  </w:num>
  <w:num w:numId="10">
    <w:abstractNumId w:val="15"/>
  </w:num>
  <w:num w:numId="11">
    <w:abstractNumId w:val="2"/>
  </w:num>
  <w:num w:numId="12">
    <w:abstractNumId w:val="18"/>
  </w:num>
  <w:num w:numId="13">
    <w:abstractNumId w:val="14"/>
  </w:num>
  <w:num w:numId="14">
    <w:abstractNumId w:val="20"/>
  </w:num>
  <w:num w:numId="15">
    <w:abstractNumId w:val="13"/>
  </w:num>
  <w:num w:numId="16">
    <w:abstractNumId w:val="17"/>
  </w:num>
  <w:num w:numId="17">
    <w:abstractNumId w:val="25"/>
  </w:num>
  <w:num w:numId="18">
    <w:abstractNumId w:val="7"/>
  </w:num>
  <w:num w:numId="19">
    <w:abstractNumId w:val="16"/>
  </w:num>
  <w:num w:numId="20">
    <w:abstractNumId w:val="3"/>
  </w:num>
  <w:num w:numId="21">
    <w:abstractNumId w:val="12"/>
  </w:num>
  <w:num w:numId="22">
    <w:abstractNumId w:val="24"/>
  </w:num>
  <w:num w:numId="23">
    <w:abstractNumId w:val="1"/>
  </w:num>
  <w:num w:numId="24">
    <w:abstractNumId w:val="11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18"/>
    <w:rsid w:val="000069BC"/>
    <w:rsid w:val="00013B09"/>
    <w:rsid w:val="00037CB9"/>
    <w:rsid w:val="00040FBF"/>
    <w:rsid w:val="00062479"/>
    <w:rsid w:val="00074014"/>
    <w:rsid w:val="000772B7"/>
    <w:rsid w:val="00087B1F"/>
    <w:rsid w:val="000A0F44"/>
    <w:rsid w:val="000A28DA"/>
    <w:rsid w:val="000A79DD"/>
    <w:rsid w:val="000C5DE6"/>
    <w:rsid w:val="000E1A20"/>
    <w:rsid w:val="000E76CC"/>
    <w:rsid w:val="001049A1"/>
    <w:rsid w:val="00112783"/>
    <w:rsid w:val="001205A4"/>
    <w:rsid w:val="001236E4"/>
    <w:rsid w:val="00124A7F"/>
    <w:rsid w:val="0015578A"/>
    <w:rsid w:val="00175A6C"/>
    <w:rsid w:val="0018659D"/>
    <w:rsid w:val="00194EF8"/>
    <w:rsid w:val="00197E78"/>
    <w:rsid w:val="001B345E"/>
    <w:rsid w:val="001C0454"/>
    <w:rsid w:val="001C1FB2"/>
    <w:rsid w:val="001D6E2A"/>
    <w:rsid w:val="001E064B"/>
    <w:rsid w:val="00205655"/>
    <w:rsid w:val="00207F2A"/>
    <w:rsid w:val="00210DEB"/>
    <w:rsid w:val="00220744"/>
    <w:rsid w:val="00231A30"/>
    <w:rsid w:val="00235D62"/>
    <w:rsid w:val="002478EE"/>
    <w:rsid w:val="00271DFB"/>
    <w:rsid w:val="00285D63"/>
    <w:rsid w:val="002964A2"/>
    <w:rsid w:val="002E107A"/>
    <w:rsid w:val="002F4A49"/>
    <w:rsid w:val="003270FC"/>
    <w:rsid w:val="00337524"/>
    <w:rsid w:val="003427C8"/>
    <w:rsid w:val="00345880"/>
    <w:rsid w:val="003A3661"/>
    <w:rsid w:val="003D2683"/>
    <w:rsid w:val="004019B2"/>
    <w:rsid w:val="00405916"/>
    <w:rsid w:val="00406DFE"/>
    <w:rsid w:val="004237E0"/>
    <w:rsid w:val="004355F0"/>
    <w:rsid w:val="0044008A"/>
    <w:rsid w:val="00460576"/>
    <w:rsid w:val="0046133C"/>
    <w:rsid w:val="004669B2"/>
    <w:rsid w:val="0047073E"/>
    <w:rsid w:val="00481CAD"/>
    <w:rsid w:val="00487B4E"/>
    <w:rsid w:val="004901AE"/>
    <w:rsid w:val="00492F37"/>
    <w:rsid w:val="004A1408"/>
    <w:rsid w:val="004A4D20"/>
    <w:rsid w:val="004B0E85"/>
    <w:rsid w:val="004B4155"/>
    <w:rsid w:val="004B4B4C"/>
    <w:rsid w:val="004B507D"/>
    <w:rsid w:val="004E26A9"/>
    <w:rsid w:val="004F586E"/>
    <w:rsid w:val="00501362"/>
    <w:rsid w:val="005110E3"/>
    <w:rsid w:val="00525D75"/>
    <w:rsid w:val="00527858"/>
    <w:rsid w:val="00534572"/>
    <w:rsid w:val="00535C23"/>
    <w:rsid w:val="00541AEE"/>
    <w:rsid w:val="00556681"/>
    <w:rsid w:val="00556CCA"/>
    <w:rsid w:val="00563A67"/>
    <w:rsid w:val="00567CF7"/>
    <w:rsid w:val="0057495F"/>
    <w:rsid w:val="00574B2F"/>
    <w:rsid w:val="00581715"/>
    <w:rsid w:val="0058736D"/>
    <w:rsid w:val="00590CC4"/>
    <w:rsid w:val="00591168"/>
    <w:rsid w:val="005D5DF1"/>
    <w:rsid w:val="00600C8B"/>
    <w:rsid w:val="00623193"/>
    <w:rsid w:val="00625874"/>
    <w:rsid w:val="00641655"/>
    <w:rsid w:val="00655900"/>
    <w:rsid w:val="006604AA"/>
    <w:rsid w:val="00671DFC"/>
    <w:rsid w:val="00675027"/>
    <w:rsid w:val="00692F42"/>
    <w:rsid w:val="006960AA"/>
    <w:rsid w:val="006B796D"/>
    <w:rsid w:val="006E0B06"/>
    <w:rsid w:val="006F249A"/>
    <w:rsid w:val="006F3948"/>
    <w:rsid w:val="006F5C2B"/>
    <w:rsid w:val="006F7F44"/>
    <w:rsid w:val="00731E40"/>
    <w:rsid w:val="00732131"/>
    <w:rsid w:val="00736DAE"/>
    <w:rsid w:val="007377C2"/>
    <w:rsid w:val="00761CA4"/>
    <w:rsid w:val="00770175"/>
    <w:rsid w:val="00771918"/>
    <w:rsid w:val="00792D15"/>
    <w:rsid w:val="00795C4C"/>
    <w:rsid w:val="007A436B"/>
    <w:rsid w:val="007A69B4"/>
    <w:rsid w:val="007A6FB1"/>
    <w:rsid w:val="008061C7"/>
    <w:rsid w:val="00812857"/>
    <w:rsid w:val="008146FA"/>
    <w:rsid w:val="00825EF8"/>
    <w:rsid w:val="008407AE"/>
    <w:rsid w:val="0085301B"/>
    <w:rsid w:val="00862F91"/>
    <w:rsid w:val="0086304D"/>
    <w:rsid w:val="0087479E"/>
    <w:rsid w:val="00902BBF"/>
    <w:rsid w:val="0090365A"/>
    <w:rsid w:val="009069C3"/>
    <w:rsid w:val="0091242D"/>
    <w:rsid w:val="009161C2"/>
    <w:rsid w:val="00917F1E"/>
    <w:rsid w:val="009355F8"/>
    <w:rsid w:val="0094655D"/>
    <w:rsid w:val="00970EC5"/>
    <w:rsid w:val="009961D0"/>
    <w:rsid w:val="009B4E0F"/>
    <w:rsid w:val="009C23DD"/>
    <w:rsid w:val="009D7CB5"/>
    <w:rsid w:val="009E0E87"/>
    <w:rsid w:val="009E2874"/>
    <w:rsid w:val="009F18B4"/>
    <w:rsid w:val="009F19FF"/>
    <w:rsid w:val="009F7B25"/>
    <w:rsid w:val="00A03161"/>
    <w:rsid w:val="00A100F9"/>
    <w:rsid w:val="00A20994"/>
    <w:rsid w:val="00A4372D"/>
    <w:rsid w:val="00A50AB6"/>
    <w:rsid w:val="00A664D0"/>
    <w:rsid w:val="00A90DB8"/>
    <w:rsid w:val="00AA78A0"/>
    <w:rsid w:val="00AB4A86"/>
    <w:rsid w:val="00AC4B75"/>
    <w:rsid w:val="00AD621D"/>
    <w:rsid w:val="00AD7984"/>
    <w:rsid w:val="00B01987"/>
    <w:rsid w:val="00B50A42"/>
    <w:rsid w:val="00B50FEE"/>
    <w:rsid w:val="00B51587"/>
    <w:rsid w:val="00B75512"/>
    <w:rsid w:val="00B76CD8"/>
    <w:rsid w:val="00BB53B6"/>
    <w:rsid w:val="00BD1A92"/>
    <w:rsid w:val="00BD4064"/>
    <w:rsid w:val="00BF11A7"/>
    <w:rsid w:val="00BF3CC6"/>
    <w:rsid w:val="00C15BC9"/>
    <w:rsid w:val="00C419FD"/>
    <w:rsid w:val="00C6108F"/>
    <w:rsid w:val="00C67A47"/>
    <w:rsid w:val="00C85BB9"/>
    <w:rsid w:val="00CA488C"/>
    <w:rsid w:val="00CB37B1"/>
    <w:rsid w:val="00CC7547"/>
    <w:rsid w:val="00CD3302"/>
    <w:rsid w:val="00CE2891"/>
    <w:rsid w:val="00D20866"/>
    <w:rsid w:val="00D370A3"/>
    <w:rsid w:val="00D5482D"/>
    <w:rsid w:val="00D63431"/>
    <w:rsid w:val="00D6468D"/>
    <w:rsid w:val="00D65303"/>
    <w:rsid w:val="00D95990"/>
    <w:rsid w:val="00DC1078"/>
    <w:rsid w:val="00DC5900"/>
    <w:rsid w:val="00DD4042"/>
    <w:rsid w:val="00DF5EC9"/>
    <w:rsid w:val="00E077F1"/>
    <w:rsid w:val="00E1599A"/>
    <w:rsid w:val="00E169C0"/>
    <w:rsid w:val="00E35401"/>
    <w:rsid w:val="00E46266"/>
    <w:rsid w:val="00E50846"/>
    <w:rsid w:val="00E5295C"/>
    <w:rsid w:val="00E535DD"/>
    <w:rsid w:val="00E624EE"/>
    <w:rsid w:val="00E63518"/>
    <w:rsid w:val="00E6598C"/>
    <w:rsid w:val="00E70EE3"/>
    <w:rsid w:val="00E7656D"/>
    <w:rsid w:val="00E873EE"/>
    <w:rsid w:val="00EA1052"/>
    <w:rsid w:val="00EC37FF"/>
    <w:rsid w:val="00EC55C3"/>
    <w:rsid w:val="00ED15B7"/>
    <w:rsid w:val="00ED23F0"/>
    <w:rsid w:val="00EF379C"/>
    <w:rsid w:val="00F11EEE"/>
    <w:rsid w:val="00F24055"/>
    <w:rsid w:val="00F46F12"/>
    <w:rsid w:val="00F471EB"/>
    <w:rsid w:val="00F76945"/>
    <w:rsid w:val="00F941A1"/>
    <w:rsid w:val="00FA3386"/>
    <w:rsid w:val="00FB0FB4"/>
    <w:rsid w:val="00FC1500"/>
    <w:rsid w:val="00FC32F9"/>
    <w:rsid w:val="00FC3EF9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9C3"/>
    <w:pPr>
      <w:ind w:left="720"/>
      <w:contextualSpacing/>
    </w:pPr>
  </w:style>
  <w:style w:type="table" w:styleId="TableGrid">
    <w:name w:val="Table Grid"/>
    <w:basedOn w:val="TableNormal"/>
    <w:uiPriority w:val="39"/>
    <w:rsid w:val="004A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4A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2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345880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9021-33B3-43DC-B0B5-05476F05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Ovini Senevirathne</cp:lastModifiedBy>
  <cp:revision>10</cp:revision>
  <cp:lastPrinted>2019-12-05T02:21:00Z</cp:lastPrinted>
  <dcterms:created xsi:type="dcterms:W3CDTF">2020-03-04T06:53:00Z</dcterms:created>
  <dcterms:modified xsi:type="dcterms:W3CDTF">2023-01-24T04:59:00Z</dcterms:modified>
</cp:coreProperties>
</file>
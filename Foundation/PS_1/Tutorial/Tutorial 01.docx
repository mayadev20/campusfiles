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EEA" w14:textId="7107E4DE" w:rsidR="004F586E" w:rsidRPr="009D7CB5" w:rsidRDefault="00DC1078" w:rsidP="003270FC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 w:rsidRPr="00477B92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2D11A2BF" wp14:editId="3CD2202B">
            <wp:simplePos x="0" y="0"/>
            <wp:positionH relativeFrom="margin">
              <wp:posOffset>0</wp:posOffset>
            </wp:positionH>
            <wp:positionV relativeFrom="paragraph">
              <wp:posOffset>85725</wp:posOffset>
            </wp:positionV>
            <wp:extent cx="514350" cy="657225"/>
            <wp:effectExtent l="0" t="0" r="0" b="9525"/>
            <wp:wrapNone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1EB">
        <w:rPr>
          <w:b/>
          <w:noProof/>
          <w:sz w:val="28"/>
          <w:szCs w:val="28"/>
          <w:lang w:bidi="si-LK"/>
        </w:rPr>
        <w:t xml:space="preserve">    </w:t>
      </w:r>
      <w:r w:rsidR="00FA3386">
        <w:rPr>
          <w:b/>
          <w:noProof/>
          <w:sz w:val="28"/>
          <w:szCs w:val="28"/>
          <w:lang w:bidi="si-LK"/>
        </w:rPr>
        <w:t xml:space="preserve">  </w:t>
      </w:r>
      <w:r w:rsidR="00CB37B1" w:rsidRPr="00CB37B1">
        <w:rPr>
          <w:b/>
          <w:sz w:val="28"/>
          <w:szCs w:val="28"/>
        </w:rPr>
        <w:t>Foundation Certificate</w:t>
      </w:r>
      <w:r w:rsidR="003270FC">
        <w:rPr>
          <w:b/>
          <w:sz w:val="28"/>
          <w:szCs w:val="28"/>
        </w:rPr>
        <w:t xml:space="preserve"> </w:t>
      </w:r>
      <w:r w:rsidR="00405916" w:rsidRPr="009D7CB5">
        <w:rPr>
          <w:b/>
          <w:sz w:val="28"/>
          <w:szCs w:val="28"/>
        </w:rPr>
        <w:t>in Information Technology</w:t>
      </w:r>
    </w:p>
    <w:p w14:paraId="463063A9" w14:textId="33CFFCED" w:rsidR="00405916" w:rsidRPr="009D7CB5" w:rsidRDefault="00DC1078" w:rsidP="00DC1078">
      <w:pPr>
        <w:rPr>
          <w:b/>
          <w:sz w:val="24"/>
          <w:szCs w:val="24"/>
        </w:rPr>
      </w:pPr>
      <w:r w:rsidRPr="00E1599A">
        <w:rPr>
          <w:b/>
          <w:sz w:val="24"/>
          <w:szCs w:val="24"/>
        </w:rPr>
        <w:t xml:space="preserve">       </w:t>
      </w:r>
      <w:r w:rsidR="001950A8">
        <w:rPr>
          <w:b/>
          <w:color w:val="002060"/>
          <w:sz w:val="26"/>
          <w:szCs w:val="26"/>
        </w:rPr>
        <w:t xml:space="preserve">   </w:t>
      </w:r>
      <w:r w:rsidR="004A60C7">
        <w:rPr>
          <w:b/>
          <w:color w:val="002060"/>
          <w:sz w:val="26"/>
          <w:szCs w:val="26"/>
        </w:rPr>
        <w:t xml:space="preserve">                                </w:t>
      </w:r>
      <w:r w:rsidR="00B72460">
        <w:rPr>
          <w:b/>
          <w:color w:val="002060"/>
          <w:sz w:val="26"/>
          <w:szCs w:val="26"/>
        </w:rPr>
        <w:t xml:space="preserve"> </w:t>
      </w:r>
      <w:r w:rsidR="001950A8">
        <w:rPr>
          <w:b/>
          <w:color w:val="002060"/>
          <w:sz w:val="26"/>
          <w:szCs w:val="26"/>
        </w:rPr>
        <w:t xml:space="preserve"> </w:t>
      </w:r>
      <w:r>
        <w:rPr>
          <w:b/>
          <w:sz w:val="24"/>
          <w:szCs w:val="24"/>
        </w:rPr>
        <w:t xml:space="preserve">             </w:t>
      </w:r>
      <w:r w:rsidR="00945E77">
        <w:rPr>
          <w:b/>
          <w:sz w:val="24"/>
          <w:szCs w:val="24"/>
        </w:rPr>
        <w:t xml:space="preserve">     </w:t>
      </w:r>
      <w:r w:rsidR="0070603F">
        <w:rPr>
          <w:b/>
          <w:sz w:val="24"/>
          <w:szCs w:val="24"/>
        </w:rPr>
        <w:t xml:space="preserve">          </w:t>
      </w:r>
      <w:r w:rsidR="00646199">
        <w:rPr>
          <w:b/>
          <w:sz w:val="24"/>
          <w:szCs w:val="24"/>
        </w:rPr>
        <w:t>Semester 01</w:t>
      </w:r>
      <w:r w:rsidR="00405916" w:rsidRPr="009D7CB5">
        <w:rPr>
          <w:b/>
          <w:sz w:val="24"/>
          <w:szCs w:val="24"/>
        </w:rPr>
        <w:t xml:space="preserve"> </w:t>
      </w:r>
    </w:p>
    <w:p w14:paraId="496C15D9" w14:textId="36D9BA4D" w:rsidR="009D7CB5" w:rsidRPr="009D7CB5" w:rsidRDefault="00CB37B1" w:rsidP="009D7CB5">
      <w:pPr>
        <w:pBdr>
          <w:bottom w:val="single" w:sz="4" w:space="1" w:color="auto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Tutorial 01 – </w:t>
      </w:r>
      <w:r w:rsidR="00CD3302">
        <w:rPr>
          <w:b/>
          <w:color w:val="002060"/>
          <w:sz w:val="24"/>
          <w:szCs w:val="24"/>
        </w:rPr>
        <w:t>Programming languages</w:t>
      </w:r>
    </w:p>
    <w:p w14:paraId="0799C463" w14:textId="4CE61247" w:rsidR="00A4372D" w:rsidRPr="00E86121" w:rsidRDefault="00A4372D" w:rsidP="00B72460">
      <w:pPr>
        <w:pStyle w:val="ListParagraph"/>
        <w:numPr>
          <w:ilvl w:val="0"/>
          <w:numId w:val="4"/>
        </w:numPr>
        <w:spacing w:line="360" w:lineRule="auto"/>
        <w:ind w:left="360" w:hanging="270"/>
        <w:rPr>
          <w:rFonts w:cs="Times New Roman"/>
          <w:bCs/>
          <w:sz w:val="24"/>
          <w:szCs w:val="24"/>
        </w:rPr>
      </w:pPr>
      <w:r w:rsidRPr="001236E4">
        <w:rPr>
          <w:rFonts w:cs="Times New Roman"/>
          <w:sz w:val="24"/>
          <w:szCs w:val="24"/>
        </w:rPr>
        <w:t xml:space="preserve">What is </w:t>
      </w:r>
      <w:r w:rsidR="008A0C37">
        <w:rPr>
          <w:rFonts w:cs="Times New Roman"/>
          <w:sz w:val="24"/>
          <w:szCs w:val="24"/>
        </w:rPr>
        <w:t>a</w:t>
      </w:r>
      <w:r w:rsidRPr="001236E4">
        <w:rPr>
          <w:rFonts w:cs="Times New Roman"/>
          <w:sz w:val="24"/>
          <w:szCs w:val="24"/>
        </w:rPr>
        <w:t xml:space="preserve"> programming </w:t>
      </w:r>
      <w:r w:rsidR="0044008A" w:rsidRPr="001236E4">
        <w:rPr>
          <w:rFonts w:cs="Times New Roman"/>
          <w:sz w:val="24"/>
          <w:szCs w:val="24"/>
        </w:rPr>
        <w:t xml:space="preserve">language? </w:t>
      </w:r>
    </w:p>
    <w:p w14:paraId="0783314E" w14:textId="7213F634" w:rsidR="00E86121" w:rsidRPr="00B72460" w:rsidRDefault="00E86121" w:rsidP="00B72460">
      <w:pPr>
        <w:pStyle w:val="ListParagraph"/>
        <w:numPr>
          <w:ilvl w:val="0"/>
          <w:numId w:val="4"/>
        </w:numPr>
        <w:spacing w:line="360" w:lineRule="auto"/>
        <w:ind w:left="360" w:hanging="270"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t>What are the main components in a programming language?</w:t>
      </w:r>
    </w:p>
    <w:p w14:paraId="28904892" w14:textId="7E44E26A" w:rsidR="006604AA" w:rsidRPr="00B72460" w:rsidRDefault="006604AA" w:rsidP="00B72460">
      <w:pPr>
        <w:pStyle w:val="ListParagraph"/>
        <w:numPr>
          <w:ilvl w:val="0"/>
          <w:numId w:val="4"/>
        </w:numPr>
        <w:spacing w:line="360" w:lineRule="auto"/>
        <w:ind w:left="360" w:hanging="270"/>
        <w:rPr>
          <w:rFonts w:cs="Times New Roman"/>
          <w:bCs/>
          <w:sz w:val="24"/>
          <w:szCs w:val="24"/>
        </w:rPr>
      </w:pPr>
      <w:r w:rsidRPr="00B72460">
        <w:rPr>
          <w:rFonts w:cs="Times New Roman"/>
          <w:sz w:val="24"/>
          <w:szCs w:val="24"/>
        </w:rPr>
        <w:t xml:space="preserve">Based on which </w:t>
      </w:r>
      <w:r w:rsidR="00D77E19" w:rsidRPr="00B72460">
        <w:rPr>
          <w:rFonts w:cs="Times New Roman"/>
          <w:sz w:val="24"/>
          <w:szCs w:val="24"/>
        </w:rPr>
        <w:t>characteristic languages</w:t>
      </w:r>
      <w:r w:rsidRPr="00B72460">
        <w:rPr>
          <w:rFonts w:cs="Times New Roman"/>
          <w:sz w:val="24"/>
          <w:szCs w:val="24"/>
        </w:rPr>
        <w:t xml:space="preserve"> are grouped into generations and levels</w:t>
      </w:r>
    </w:p>
    <w:p w14:paraId="01CA1763" w14:textId="687D73FC" w:rsidR="000E1A20" w:rsidRPr="001236E4" w:rsidRDefault="006604AA" w:rsidP="00B72460">
      <w:pPr>
        <w:pStyle w:val="ListParagraph"/>
        <w:numPr>
          <w:ilvl w:val="0"/>
          <w:numId w:val="4"/>
        </w:numPr>
        <w:spacing w:line="360" w:lineRule="auto"/>
        <w:ind w:left="360" w:hanging="270"/>
        <w:rPr>
          <w:rFonts w:cs="Times New Roman"/>
          <w:bCs/>
          <w:sz w:val="24"/>
          <w:szCs w:val="24"/>
        </w:rPr>
      </w:pPr>
      <w:r w:rsidRPr="001236E4">
        <w:rPr>
          <w:rFonts w:cs="Times New Roman"/>
          <w:bCs/>
          <w:sz w:val="24"/>
          <w:szCs w:val="24"/>
        </w:rPr>
        <w:t xml:space="preserve">Name </w:t>
      </w:r>
      <w:r w:rsidR="008A0C37">
        <w:rPr>
          <w:rFonts w:cs="Times New Roman"/>
          <w:bCs/>
          <w:sz w:val="24"/>
          <w:szCs w:val="24"/>
        </w:rPr>
        <w:t>advantages and</w:t>
      </w:r>
      <w:r w:rsidRPr="001236E4">
        <w:rPr>
          <w:rFonts w:cs="Times New Roman"/>
          <w:bCs/>
          <w:sz w:val="24"/>
          <w:szCs w:val="24"/>
        </w:rPr>
        <w:t xml:space="preserve"> disadvantages of</w:t>
      </w:r>
      <w:r w:rsidR="004669B2" w:rsidRPr="001236E4">
        <w:rPr>
          <w:rFonts w:cs="Times New Roman"/>
          <w:bCs/>
          <w:sz w:val="24"/>
          <w:szCs w:val="24"/>
        </w:rPr>
        <w:t xml:space="preserve"> machine language</w:t>
      </w:r>
    </w:p>
    <w:p w14:paraId="1D1D4494" w14:textId="67C43B0C" w:rsidR="00124A7F" w:rsidRDefault="00124A7F" w:rsidP="00B72460">
      <w:pPr>
        <w:pStyle w:val="ListParagraph"/>
        <w:numPr>
          <w:ilvl w:val="0"/>
          <w:numId w:val="4"/>
        </w:numPr>
        <w:spacing w:line="360" w:lineRule="auto"/>
        <w:ind w:left="360" w:hanging="2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State differences between first generation and </w:t>
      </w:r>
      <w:r w:rsidR="0070603F">
        <w:rPr>
          <w:rFonts w:cs="Times New Roman"/>
          <w:sz w:val="24"/>
          <w:szCs w:val="24"/>
        </w:rPr>
        <w:t>second-generation</w:t>
      </w:r>
      <w:r>
        <w:rPr>
          <w:rFonts w:cs="Times New Roman"/>
          <w:sz w:val="24"/>
          <w:szCs w:val="24"/>
        </w:rPr>
        <w:t xml:space="preserve"> programming language</w:t>
      </w:r>
    </w:p>
    <w:p w14:paraId="195D6133" w14:textId="57230C26" w:rsidR="008A0C37" w:rsidRPr="0070603F" w:rsidRDefault="00E86121" w:rsidP="00B72460">
      <w:pPr>
        <w:pStyle w:val="ListParagraph"/>
        <w:numPr>
          <w:ilvl w:val="0"/>
          <w:numId w:val="4"/>
        </w:numPr>
        <w:spacing w:line="360" w:lineRule="auto"/>
        <w:ind w:left="360" w:hanging="270"/>
        <w:jc w:val="both"/>
        <w:rPr>
          <w:rFonts w:cs="Times New Roman"/>
          <w:b/>
          <w:bCs/>
          <w:sz w:val="24"/>
          <w:szCs w:val="24"/>
        </w:rPr>
      </w:pPr>
      <w:r w:rsidRPr="0070603F">
        <w:rPr>
          <w:rFonts w:cs="Times New Roman"/>
          <w:b/>
          <w:bCs/>
          <w:sz w:val="24"/>
          <w:szCs w:val="24"/>
        </w:rPr>
        <w:t xml:space="preserve">Explain why machine language programming is so error </w:t>
      </w:r>
      <w:r w:rsidR="0070603F" w:rsidRPr="0070603F">
        <w:rPr>
          <w:rFonts w:cs="Times New Roman"/>
          <w:b/>
          <w:bCs/>
          <w:sz w:val="24"/>
          <w:szCs w:val="24"/>
        </w:rPr>
        <w:t>prone.</w:t>
      </w:r>
    </w:p>
    <w:p w14:paraId="45B23A08" w14:textId="37FCA8EF" w:rsidR="004B507D" w:rsidRDefault="004B507D" w:rsidP="00B72460">
      <w:pPr>
        <w:pStyle w:val="ListParagraph"/>
        <w:numPr>
          <w:ilvl w:val="0"/>
          <w:numId w:val="4"/>
        </w:numPr>
        <w:tabs>
          <w:tab w:val="left" w:pos="990"/>
        </w:tabs>
        <w:spacing w:line="360" w:lineRule="auto"/>
        <w:ind w:left="360" w:hanging="2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Fill the generation and level of each of the following programming </w:t>
      </w:r>
      <w:r w:rsidR="0070603F">
        <w:rPr>
          <w:rFonts w:cs="Times New Roman"/>
          <w:sz w:val="24"/>
          <w:szCs w:val="24"/>
        </w:rPr>
        <w:t>languages.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9"/>
        <w:gridCol w:w="2810"/>
        <w:gridCol w:w="2708"/>
      </w:tblGrid>
      <w:tr w:rsidR="00312121" w14:paraId="5CF5C600" w14:textId="77777777" w:rsidTr="008F199D">
        <w:tc>
          <w:tcPr>
            <w:tcW w:w="3116" w:type="dxa"/>
          </w:tcPr>
          <w:p w14:paraId="22C68F99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Language</w:t>
            </w:r>
          </w:p>
        </w:tc>
        <w:tc>
          <w:tcPr>
            <w:tcW w:w="3117" w:type="dxa"/>
          </w:tcPr>
          <w:p w14:paraId="367FA2E5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Generation </w:t>
            </w:r>
          </w:p>
        </w:tc>
        <w:tc>
          <w:tcPr>
            <w:tcW w:w="3117" w:type="dxa"/>
          </w:tcPr>
          <w:p w14:paraId="5998FB83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Level</w:t>
            </w:r>
          </w:p>
        </w:tc>
      </w:tr>
      <w:tr w:rsidR="00312121" w14:paraId="386C4C4B" w14:textId="77777777" w:rsidTr="008F199D">
        <w:tc>
          <w:tcPr>
            <w:tcW w:w="3116" w:type="dxa"/>
          </w:tcPr>
          <w:p w14:paraId="5BB9E00A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COBOL</w:t>
            </w:r>
          </w:p>
        </w:tc>
        <w:tc>
          <w:tcPr>
            <w:tcW w:w="3117" w:type="dxa"/>
          </w:tcPr>
          <w:p w14:paraId="04D4CB02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CCA5D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312121" w14:paraId="476C697C" w14:textId="77777777" w:rsidTr="008F199D">
        <w:tc>
          <w:tcPr>
            <w:tcW w:w="3116" w:type="dxa"/>
          </w:tcPr>
          <w:p w14:paraId="2DB7B27D" w14:textId="71CE3A3D" w:rsidR="00312121" w:rsidRDefault="005F10CE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7B4725B2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37E1805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312121" w14:paraId="0CB56867" w14:textId="77777777" w:rsidTr="008F199D">
        <w:tc>
          <w:tcPr>
            <w:tcW w:w="3116" w:type="dxa"/>
          </w:tcPr>
          <w:p w14:paraId="251782A8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SQL</w:t>
            </w:r>
          </w:p>
        </w:tc>
        <w:tc>
          <w:tcPr>
            <w:tcW w:w="3117" w:type="dxa"/>
          </w:tcPr>
          <w:p w14:paraId="11FC1AE3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A01E41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312121" w14:paraId="07ECFFB8" w14:textId="77777777" w:rsidTr="008F199D">
        <w:tc>
          <w:tcPr>
            <w:tcW w:w="3116" w:type="dxa"/>
          </w:tcPr>
          <w:p w14:paraId="2672E128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Machine language</w:t>
            </w:r>
          </w:p>
        </w:tc>
        <w:tc>
          <w:tcPr>
            <w:tcW w:w="3117" w:type="dxa"/>
          </w:tcPr>
          <w:p w14:paraId="203475AE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79345E4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312121" w14:paraId="79644D2F" w14:textId="77777777" w:rsidTr="008F199D">
        <w:tc>
          <w:tcPr>
            <w:tcW w:w="3116" w:type="dxa"/>
          </w:tcPr>
          <w:p w14:paraId="2A1AD8B0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Java</w:t>
            </w:r>
          </w:p>
        </w:tc>
        <w:tc>
          <w:tcPr>
            <w:tcW w:w="3117" w:type="dxa"/>
          </w:tcPr>
          <w:p w14:paraId="62F79D2B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0557487" w14:textId="77777777" w:rsidR="00312121" w:rsidRDefault="00312121" w:rsidP="008F199D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338F7D4C" w14:textId="77777777" w:rsidR="00312121" w:rsidRDefault="00312121" w:rsidP="00312121">
      <w:pPr>
        <w:pStyle w:val="ListParagraph"/>
        <w:tabs>
          <w:tab w:val="left" w:pos="990"/>
        </w:tabs>
        <w:spacing w:line="360" w:lineRule="auto"/>
        <w:ind w:left="360"/>
        <w:jc w:val="both"/>
        <w:rPr>
          <w:rFonts w:cs="Times New Roman"/>
          <w:sz w:val="24"/>
          <w:szCs w:val="24"/>
        </w:rPr>
      </w:pPr>
    </w:p>
    <w:p w14:paraId="035DBCD2" w14:textId="5C16A1C3" w:rsidR="004A4D20" w:rsidRPr="00312121" w:rsidRDefault="00194EF8" w:rsidP="00312121">
      <w:pPr>
        <w:pStyle w:val="ListParagraph"/>
        <w:numPr>
          <w:ilvl w:val="0"/>
          <w:numId w:val="4"/>
        </w:numPr>
        <w:tabs>
          <w:tab w:val="left" w:pos="990"/>
        </w:tabs>
        <w:spacing w:line="360" w:lineRule="auto"/>
        <w:ind w:left="450"/>
        <w:jc w:val="both"/>
        <w:rPr>
          <w:rFonts w:cs="Times New Roman"/>
          <w:sz w:val="24"/>
          <w:szCs w:val="24"/>
        </w:rPr>
      </w:pPr>
      <w:r w:rsidRPr="00312121">
        <w:rPr>
          <w:rFonts w:cs="Times New Roman"/>
          <w:sz w:val="24"/>
          <w:szCs w:val="24"/>
        </w:rPr>
        <w:t xml:space="preserve">What </w:t>
      </w:r>
      <w:r w:rsidR="0070603F">
        <w:rPr>
          <w:rFonts w:cs="Times New Roman"/>
          <w:sz w:val="24"/>
          <w:szCs w:val="24"/>
        </w:rPr>
        <w:t xml:space="preserve">are </w:t>
      </w:r>
      <w:r w:rsidRPr="00312121">
        <w:rPr>
          <w:rFonts w:cs="Times New Roman"/>
          <w:sz w:val="24"/>
          <w:szCs w:val="24"/>
        </w:rPr>
        <w:t>the main task</w:t>
      </w:r>
      <w:r w:rsidR="0070603F">
        <w:rPr>
          <w:rFonts w:cs="Times New Roman"/>
          <w:sz w:val="24"/>
          <w:szCs w:val="24"/>
        </w:rPr>
        <w:t>s</w:t>
      </w:r>
      <w:r w:rsidRPr="00312121">
        <w:rPr>
          <w:rFonts w:cs="Times New Roman"/>
          <w:sz w:val="24"/>
          <w:szCs w:val="24"/>
        </w:rPr>
        <w:t xml:space="preserve"> of a </w:t>
      </w:r>
      <w:r w:rsidR="00D77E19" w:rsidRPr="00312121">
        <w:rPr>
          <w:rFonts w:cs="Times New Roman"/>
          <w:sz w:val="24"/>
          <w:szCs w:val="24"/>
        </w:rPr>
        <w:t>compiler?</w:t>
      </w:r>
    </w:p>
    <w:p w14:paraId="587A372A" w14:textId="50071F36" w:rsidR="001E064B" w:rsidRDefault="001236E4" w:rsidP="00312121">
      <w:pPr>
        <w:pStyle w:val="ListParagraph"/>
        <w:numPr>
          <w:ilvl w:val="0"/>
          <w:numId w:val="4"/>
        </w:numPr>
        <w:spacing w:line="360" w:lineRule="auto"/>
        <w:ind w:left="45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Compilers and Interpreters are two types of translators. State</w:t>
      </w:r>
      <w:r w:rsidR="001E064B">
        <w:rPr>
          <w:rFonts w:cs="Times New Roman"/>
          <w:sz w:val="24"/>
          <w:szCs w:val="24"/>
        </w:rPr>
        <w:t xml:space="preserve"> 3 differences between the compiler and interpreter</w:t>
      </w:r>
      <w:r w:rsidR="00732131">
        <w:rPr>
          <w:rFonts w:cs="Times New Roman"/>
          <w:sz w:val="24"/>
          <w:szCs w:val="24"/>
        </w:rPr>
        <w:t>.</w:t>
      </w:r>
    </w:p>
    <w:p w14:paraId="7B02B05D" w14:textId="6B489BD1" w:rsidR="00062479" w:rsidRDefault="00062479" w:rsidP="00312121">
      <w:pPr>
        <w:pStyle w:val="ListParagraph"/>
        <w:numPr>
          <w:ilvl w:val="0"/>
          <w:numId w:val="4"/>
        </w:numPr>
        <w:spacing w:line="360" w:lineRule="auto"/>
        <w:ind w:left="45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are the difference</w:t>
      </w:r>
      <w:r w:rsidR="0070603F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between high level programming languages and low level programming </w:t>
      </w:r>
      <w:r w:rsidR="00D77E19">
        <w:rPr>
          <w:rFonts w:cs="Times New Roman"/>
          <w:sz w:val="24"/>
          <w:szCs w:val="24"/>
        </w:rPr>
        <w:t>languages?</w:t>
      </w:r>
    </w:p>
    <w:p w14:paraId="7652DD17" w14:textId="77777777" w:rsidR="00DC5900" w:rsidRPr="00FC6F2E" w:rsidRDefault="00DC5900" w:rsidP="00312121">
      <w:pPr>
        <w:pStyle w:val="ListParagraph"/>
        <w:numPr>
          <w:ilvl w:val="0"/>
          <w:numId w:val="4"/>
        </w:numPr>
        <w:spacing w:line="360" w:lineRule="auto"/>
        <w:ind w:left="450"/>
        <w:jc w:val="both"/>
        <w:rPr>
          <w:rFonts w:cstheme="minorHAnsi"/>
          <w:sz w:val="24"/>
          <w:szCs w:val="24"/>
          <w:shd w:val="clear" w:color="auto" w:fill="FFFFFF"/>
        </w:rPr>
      </w:pPr>
      <w:r w:rsidRPr="00FC6F2E">
        <w:rPr>
          <w:rFonts w:cstheme="minorHAnsi"/>
          <w:sz w:val="24"/>
          <w:szCs w:val="24"/>
        </w:rPr>
        <w:t>Name and explain three types of errors that can occur in a computer program?</w:t>
      </w:r>
    </w:p>
    <w:p w14:paraId="0FCD5CA3" w14:textId="77777777" w:rsidR="00DC5900" w:rsidRPr="00FC6F2E" w:rsidRDefault="00DC5900" w:rsidP="00312121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cstheme="minorHAnsi"/>
          <w:sz w:val="24"/>
          <w:szCs w:val="24"/>
          <w:shd w:val="clear" w:color="auto" w:fill="FFFFFF"/>
        </w:rPr>
      </w:pPr>
      <w:r w:rsidRPr="00FC6F2E">
        <w:rPr>
          <w:rFonts w:cstheme="minorHAnsi"/>
          <w:sz w:val="24"/>
          <w:szCs w:val="24"/>
        </w:rPr>
        <w:t xml:space="preserve">Explain how you can detect the above stated errors.             </w:t>
      </w:r>
    </w:p>
    <w:p w14:paraId="1CD31472" w14:textId="77777777" w:rsidR="00703CE4" w:rsidRDefault="00D20866" w:rsidP="00D63431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cstheme="minorHAnsi"/>
          <w:sz w:val="24"/>
          <w:szCs w:val="24"/>
          <w:shd w:val="clear" w:color="auto" w:fill="FFFFFF"/>
        </w:rPr>
      </w:pPr>
      <w:r w:rsidRPr="00FC6F2E">
        <w:rPr>
          <w:rFonts w:cstheme="minorHAnsi"/>
          <w:sz w:val="24"/>
          <w:szCs w:val="24"/>
          <w:shd w:val="clear" w:color="auto" w:fill="FFFFFF"/>
        </w:rPr>
        <w:t>What is the major difference between 4</w:t>
      </w:r>
      <w:r w:rsidRPr="00FC6F2E">
        <w:rPr>
          <w:rFonts w:cstheme="minorHAnsi"/>
          <w:sz w:val="24"/>
          <w:szCs w:val="24"/>
          <w:shd w:val="clear" w:color="auto" w:fill="FFFFFF"/>
          <w:vertAlign w:val="superscript"/>
        </w:rPr>
        <w:t>th</w:t>
      </w:r>
      <w:r w:rsidRPr="00FC6F2E">
        <w:rPr>
          <w:rFonts w:cstheme="minorHAnsi"/>
          <w:sz w:val="24"/>
          <w:szCs w:val="24"/>
          <w:shd w:val="clear" w:color="auto" w:fill="FFFFFF"/>
        </w:rPr>
        <w:t xml:space="preserve"> and 5</w:t>
      </w:r>
      <w:r w:rsidRPr="00FC6F2E">
        <w:rPr>
          <w:rFonts w:cstheme="minorHAnsi"/>
          <w:sz w:val="24"/>
          <w:szCs w:val="24"/>
          <w:shd w:val="clear" w:color="auto" w:fill="FFFFFF"/>
          <w:vertAlign w:val="superscript"/>
        </w:rPr>
        <w:t>th</w:t>
      </w:r>
      <w:r w:rsidRPr="00FC6F2E">
        <w:rPr>
          <w:rFonts w:cstheme="minorHAnsi"/>
          <w:sz w:val="24"/>
          <w:szCs w:val="24"/>
          <w:shd w:val="clear" w:color="auto" w:fill="FFFFFF"/>
        </w:rPr>
        <w:t xml:space="preserve"> generation programming languages?</w:t>
      </w:r>
    </w:p>
    <w:p w14:paraId="43913F9D" w14:textId="77777777" w:rsidR="00703CE4" w:rsidRDefault="00703C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3EA2F4" w14:textId="68C408C4" w:rsidR="00405916" w:rsidRPr="00703CE4" w:rsidRDefault="00D63431" w:rsidP="00D63431">
      <w:pPr>
        <w:pStyle w:val="ListParagraph"/>
        <w:numPr>
          <w:ilvl w:val="0"/>
          <w:numId w:val="4"/>
        </w:numPr>
        <w:spacing w:line="360" w:lineRule="auto"/>
        <w:ind w:left="450" w:hanging="450"/>
        <w:jc w:val="both"/>
        <w:rPr>
          <w:rFonts w:cstheme="minorHAnsi"/>
          <w:sz w:val="24"/>
          <w:szCs w:val="24"/>
          <w:shd w:val="clear" w:color="auto" w:fill="FFFFFF"/>
        </w:rPr>
      </w:pPr>
      <w:r w:rsidRPr="00703CE4">
        <w:rPr>
          <w:sz w:val="24"/>
          <w:szCs w:val="24"/>
        </w:rPr>
        <w:lastRenderedPageBreak/>
        <w:t xml:space="preserve">Mark </w:t>
      </w:r>
      <w:r w:rsidR="00E50846" w:rsidRPr="00703CE4">
        <w:rPr>
          <w:sz w:val="24"/>
          <w:szCs w:val="24"/>
        </w:rPr>
        <w:t>True (</w:t>
      </w:r>
      <w:r w:rsidRPr="00703CE4">
        <w:rPr>
          <w:sz w:val="24"/>
          <w:szCs w:val="24"/>
        </w:rPr>
        <w:t xml:space="preserve">T) or </w:t>
      </w:r>
      <w:r w:rsidR="00E50846" w:rsidRPr="00703CE4">
        <w:rPr>
          <w:sz w:val="24"/>
          <w:szCs w:val="24"/>
        </w:rPr>
        <w:t>False (</w:t>
      </w:r>
      <w:r w:rsidRPr="00703CE4">
        <w:rPr>
          <w:sz w:val="24"/>
          <w:szCs w:val="24"/>
        </w:rPr>
        <w:t>F) for the following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5"/>
        <w:gridCol w:w="1122"/>
      </w:tblGrid>
      <w:tr w:rsidR="008061C7" w14:paraId="4F4BA836" w14:textId="77777777" w:rsidTr="008061C7">
        <w:tc>
          <w:tcPr>
            <w:tcW w:w="8185" w:type="dxa"/>
          </w:tcPr>
          <w:p w14:paraId="1C2C4509" w14:textId="7E573197" w:rsidR="008061C7" w:rsidRPr="003A3661" w:rsidRDefault="008061C7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sz w:val="24"/>
                <w:szCs w:val="24"/>
              </w:rPr>
            </w:pPr>
            <w:r w:rsidRPr="003A3661">
              <w:rPr>
                <w:sz w:val="24"/>
                <w:szCs w:val="24"/>
              </w:rPr>
              <w:t>Machine language is very close to the human language</w:t>
            </w:r>
          </w:p>
        </w:tc>
        <w:tc>
          <w:tcPr>
            <w:tcW w:w="1165" w:type="dxa"/>
          </w:tcPr>
          <w:p w14:paraId="69612815" w14:textId="77777777" w:rsidR="008061C7" w:rsidRDefault="008061C7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061C7" w14:paraId="4DA9898D" w14:textId="77777777" w:rsidTr="008061C7">
        <w:tc>
          <w:tcPr>
            <w:tcW w:w="8185" w:type="dxa"/>
          </w:tcPr>
          <w:p w14:paraId="2480FFC1" w14:textId="5BB87CB5" w:rsidR="008061C7" w:rsidRPr="003A3661" w:rsidRDefault="008061C7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sz w:val="24"/>
                <w:szCs w:val="24"/>
              </w:rPr>
            </w:pPr>
            <w:r w:rsidRPr="003A3661">
              <w:rPr>
                <w:sz w:val="24"/>
                <w:szCs w:val="24"/>
              </w:rPr>
              <w:t>3</w:t>
            </w:r>
            <w:r w:rsidRPr="003A3661"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3A3661">
              <w:rPr>
                <w:sz w:val="24"/>
                <w:szCs w:val="24"/>
                <w:vertAlign w:val="superscript"/>
              </w:rPr>
              <w:t>rd</w:t>
            </w:r>
            <w:proofErr w:type="spellEnd"/>
            <w:r w:rsidRPr="003A3661">
              <w:rPr>
                <w:sz w:val="24"/>
                <w:szCs w:val="24"/>
                <w:vertAlign w:val="superscript"/>
              </w:rPr>
              <w:t xml:space="preserve"> </w:t>
            </w:r>
            <w:r w:rsidRPr="003A3661">
              <w:rPr>
                <w:sz w:val="24"/>
                <w:szCs w:val="24"/>
              </w:rPr>
              <w:t xml:space="preserve">generation and 4 </w:t>
            </w:r>
            <w:proofErr w:type="spellStart"/>
            <w:r w:rsidRPr="003A3661">
              <w:rPr>
                <w:sz w:val="24"/>
                <w:szCs w:val="24"/>
                <w:vertAlign w:val="superscript"/>
              </w:rPr>
              <w:t>th</w:t>
            </w:r>
            <w:proofErr w:type="spellEnd"/>
            <w:r w:rsidRPr="003A3661">
              <w:rPr>
                <w:sz w:val="24"/>
                <w:szCs w:val="24"/>
              </w:rPr>
              <w:t xml:space="preserve"> generation programming languages are low level</w:t>
            </w:r>
          </w:p>
        </w:tc>
        <w:tc>
          <w:tcPr>
            <w:tcW w:w="1165" w:type="dxa"/>
          </w:tcPr>
          <w:p w14:paraId="03E04451" w14:textId="77777777" w:rsidR="008061C7" w:rsidRDefault="008061C7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061C7" w14:paraId="6408C689" w14:textId="77777777" w:rsidTr="008061C7">
        <w:tc>
          <w:tcPr>
            <w:tcW w:w="8185" w:type="dxa"/>
          </w:tcPr>
          <w:p w14:paraId="7C0ED3EA" w14:textId="54E68A72" w:rsidR="008061C7" w:rsidRPr="003A3661" w:rsidRDefault="006B796D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sz w:val="24"/>
                <w:szCs w:val="24"/>
              </w:rPr>
            </w:pPr>
            <w:r w:rsidRPr="003A3661">
              <w:rPr>
                <w:rFonts w:cstheme="minorHAnsi"/>
                <w:sz w:val="24"/>
                <w:szCs w:val="24"/>
                <w:shd w:val="clear" w:color="auto" w:fill="FFFFFF"/>
              </w:rPr>
              <w:t>Mnemonics are used in machine language.</w:t>
            </w:r>
          </w:p>
        </w:tc>
        <w:tc>
          <w:tcPr>
            <w:tcW w:w="1165" w:type="dxa"/>
          </w:tcPr>
          <w:p w14:paraId="5FE4B536" w14:textId="77777777" w:rsidR="008061C7" w:rsidRDefault="008061C7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061C7" w14:paraId="1C17163B" w14:textId="77777777" w:rsidTr="008061C7">
        <w:tc>
          <w:tcPr>
            <w:tcW w:w="8185" w:type="dxa"/>
          </w:tcPr>
          <w:p w14:paraId="3FB56184" w14:textId="7A805B4E" w:rsidR="008061C7" w:rsidRPr="003A3661" w:rsidRDefault="006E0B06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sz w:val="24"/>
                <w:szCs w:val="24"/>
              </w:rPr>
            </w:pPr>
            <w:r w:rsidRPr="003A3661">
              <w:rPr>
                <w:rFonts w:cstheme="minorHAnsi"/>
                <w:sz w:val="24"/>
                <w:szCs w:val="24"/>
                <w:shd w:val="clear" w:color="auto" w:fill="FFFFFF"/>
              </w:rPr>
              <w:t>Assembly language contains 1s and 0s only.</w:t>
            </w:r>
          </w:p>
        </w:tc>
        <w:tc>
          <w:tcPr>
            <w:tcW w:w="1165" w:type="dxa"/>
          </w:tcPr>
          <w:p w14:paraId="2C6AE670" w14:textId="77777777" w:rsidR="008061C7" w:rsidRDefault="008061C7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061C7" w14:paraId="4E2DAF11" w14:textId="77777777" w:rsidTr="008061C7">
        <w:tc>
          <w:tcPr>
            <w:tcW w:w="8185" w:type="dxa"/>
          </w:tcPr>
          <w:p w14:paraId="3CBC8A1C" w14:textId="1E1B35CA" w:rsidR="008061C7" w:rsidRPr="003A3661" w:rsidRDefault="00527858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sz w:val="24"/>
                <w:szCs w:val="24"/>
              </w:rPr>
            </w:pPr>
            <w:r w:rsidRPr="003A3661">
              <w:rPr>
                <w:sz w:val="24"/>
                <w:szCs w:val="24"/>
              </w:rPr>
              <w:t>Java is a procedural language</w:t>
            </w:r>
          </w:p>
        </w:tc>
        <w:tc>
          <w:tcPr>
            <w:tcW w:w="1165" w:type="dxa"/>
          </w:tcPr>
          <w:p w14:paraId="280B2240" w14:textId="77777777" w:rsidR="008061C7" w:rsidRDefault="008061C7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061C7" w14:paraId="4A33FF37" w14:textId="77777777" w:rsidTr="008061C7">
        <w:tc>
          <w:tcPr>
            <w:tcW w:w="8185" w:type="dxa"/>
          </w:tcPr>
          <w:p w14:paraId="49A1F365" w14:textId="082E034D" w:rsidR="008061C7" w:rsidRPr="003A3661" w:rsidRDefault="00E70EE3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sz w:val="24"/>
                <w:szCs w:val="24"/>
              </w:rPr>
            </w:pPr>
            <w:r w:rsidRPr="003A3661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SQL is a </w:t>
            </w:r>
            <w:proofErr w:type="gramStart"/>
            <w:r w:rsidRPr="003A3661">
              <w:rPr>
                <w:rFonts w:cstheme="minorHAnsi"/>
                <w:sz w:val="24"/>
                <w:szCs w:val="24"/>
                <w:shd w:val="clear" w:color="auto" w:fill="FFFFFF"/>
              </w:rPr>
              <w:t>third generation</w:t>
            </w:r>
            <w:proofErr w:type="gramEnd"/>
            <w:r w:rsidRPr="003A3661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programming language.</w:t>
            </w:r>
          </w:p>
        </w:tc>
        <w:tc>
          <w:tcPr>
            <w:tcW w:w="1165" w:type="dxa"/>
          </w:tcPr>
          <w:p w14:paraId="650349D3" w14:textId="77777777" w:rsidR="008061C7" w:rsidRDefault="008061C7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061C7" w14:paraId="09F0D3BA" w14:textId="77777777" w:rsidTr="008061C7">
        <w:tc>
          <w:tcPr>
            <w:tcW w:w="8185" w:type="dxa"/>
          </w:tcPr>
          <w:p w14:paraId="47D2B978" w14:textId="5F4CAEF6" w:rsidR="008061C7" w:rsidRPr="003A3661" w:rsidRDefault="00D370A3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sz w:val="24"/>
                <w:szCs w:val="24"/>
              </w:rPr>
            </w:pPr>
            <w:r w:rsidRPr="003A3661">
              <w:rPr>
                <w:sz w:val="24"/>
                <w:szCs w:val="24"/>
              </w:rPr>
              <w:t xml:space="preserve">Prolog is a </w:t>
            </w:r>
            <w:proofErr w:type="gramStart"/>
            <w:r w:rsidRPr="003A3661">
              <w:rPr>
                <w:sz w:val="24"/>
                <w:szCs w:val="24"/>
              </w:rPr>
              <w:t>third generation</w:t>
            </w:r>
            <w:proofErr w:type="gramEnd"/>
            <w:r w:rsidRPr="003A3661">
              <w:rPr>
                <w:sz w:val="24"/>
                <w:szCs w:val="24"/>
              </w:rPr>
              <w:t xml:space="preserve"> programming language</w:t>
            </w:r>
          </w:p>
        </w:tc>
        <w:tc>
          <w:tcPr>
            <w:tcW w:w="1165" w:type="dxa"/>
          </w:tcPr>
          <w:p w14:paraId="7A221E49" w14:textId="77777777" w:rsidR="008061C7" w:rsidRDefault="008061C7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061C7" w14:paraId="4076D725" w14:textId="77777777" w:rsidTr="008061C7">
        <w:tc>
          <w:tcPr>
            <w:tcW w:w="8185" w:type="dxa"/>
          </w:tcPr>
          <w:p w14:paraId="76F74E20" w14:textId="4C765BB3" w:rsidR="008061C7" w:rsidRPr="003A3661" w:rsidRDefault="00B75512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sz w:val="24"/>
                <w:szCs w:val="24"/>
              </w:rPr>
            </w:pPr>
            <w:r w:rsidRPr="003A3661">
              <w:rPr>
                <w:sz w:val="24"/>
                <w:szCs w:val="24"/>
              </w:rPr>
              <w:t>An interpreter saves the object code in the hard disk</w:t>
            </w:r>
          </w:p>
        </w:tc>
        <w:tc>
          <w:tcPr>
            <w:tcW w:w="1165" w:type="dxa"/>
          </w:tcPr>
          <w:p w14:paraId="087D0D60" w14:textId="77777777" w:rsidR="008061C7" w:rsidRDefault="008061C7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A3661" w14:paraId="483946CC" w14:textId="77777777" w:rsidTr="008061C7">
        <w:tc>
          <w:tcPr>
            <w:tcW w:w="8185" w:type="dxa"/>
          </w:tcPr>
          <w:p w14:paraId="75EBA6DF" w14:textId="3D52E9CA" w:rsidR="003A3661" w:rsidRPr="003A3661" w:rsidRDefault="003A3661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sz w:val="24"/>
                <w:szCs w:val="24"/>
              </w:rPr>
            </w:pPr>
            <w:r w:rsidRPr="003A3661">
              <w:rPr>
                <w:sz w:val="24"/>
                <w:szCs w:val="24"/>
              </w:rPr>
              <w:t>Compiler is used to translate and assembly language program</w:t>
            </w:r>
          </w:p>
        </w:tc>
        <w:tc>
          <w:tcPr>
            <w:tcW w:w="1165" w:type="dxa"/>
          </w:tcPr>
          <w:p w14:paraId="6C6DB803" w14:textId="77777777" w:rsidR="003A3661" w:rsidRDefault="003A3661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A3661" w14:paraId="08F737A6" w14:textId="77777777" w:rsidTr="008061C7">
        <w:tc>
          <w:tcPr>
            <w:tcW w:w="8185" w:type="dxa"/>
          </w:tcPr>
          <w:p w14:paraId="18188C36" w14:textId="3CC91C4F" w:rsidR="003A3661" w:rsidRPr="003A3661" w:rsidRDefault="003A3661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sz w:val="24"/>
                <w:szCs w:val="24"/>
              </w:rPr>
            </w:pPr>
            <w:r w:rsidRPr="003A3661">
              <w:rPr>
                <w:rFonts w:cstheme="minorHAnsi"/>
                <w:sz w:val="24"/>
                <w:szCs w:val="24"/>
                <w:shd w:val="clear" w:color="auto" w:fill="FFFFFF"/>
              </w:rPr>
              <w:t>An Interpreter does not check the syntax of the program.</w:t>
            </w:r>
          </w:p>
        </w:tc>
        <w:tc>
          <w:tcPr>
            <w:tcW w:w="1165" w:type="dxa"/>
          </w:tcPr>
          <w:p w14:paraId="00C7B855" w14:textId="77777777" w:rsidR="003A3661" w:rsidRDefault="003A3661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A3661" w14:paraId="359DF059" w14:textId="77777777" w:rsidTr="008061C7">
        <w:tc>
          <w:tcPr>
            <w:tcW w:w="8185" w:type="dxa"/>
          </w:tcPr>
          <w:p w14:paraId="546659E5" w14:textId="07D54426" w:rsidR="003A3661" w:rsidRPr="003A3661" w:rsidRDefault="003A3661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3A3661">
              <w:rPr>
                <w:rFonts w:cstheme="minorHAnsi"/>
                <w:sz w:val="24"/>
                <w:szCs w:val="24"/>
                <w:shd w:val="clear" w:color="auto" w:fill="FFFFFF"/>
              </w:rPr>
              <w:t>Third generation programming languages are dependent on the computer processor.</w:t>
            </w:r>
          </w:p>
        </w:tc>
        <w:tc>
          <w:tcPr>
            <w:tcW w:w="1165" w:type="dxa"/>
          </w:tcPr>
          <w:p w14:paraId="75937936" w14:textId="77777777" w:rsidR="003A3661" w:rsidRDefault="003A3661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50AB6" w14:paraId="74901D6C" w14:textId="77777777" w:rsidTr="008061C7">
        <w:tc>
          <w:tcPr>
            <w:tcW w:w="8185" w:type="dxa"/>
          </w:tcPr>
          <w:p w14:paraId="08499906" w14:textId="57C5AB19" w:rsidR="00A50AB6" w:rsidRPr="003A3661" w:rsidRDefault="00A50AB6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Syntax errors can be detected by the compiler</w:t>
            </w:r>
          </w:p>
        </w:tc>
        <w:tc>
          <w:tcPr>
            <w:tcW w:w="1165" w:type="dxa"/>
          </w:tcPr>
          <w:p w14:paraId="0A803C25" w14:textId="77777777" w:rsidR="00A50AB6" w:rsidRDefault="00A50AB6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67A47" w14:paraId="59FD77F4" w14:textId="77777777" w:rsidTr="008061C7">
        <w:tc>
          <w:tcPr>
            <w:tcW w:w="8185" w:type="dxa"/>
          </w:tcPr>
          <w:p w14:paraId="775AED7E" w14:textId="1A674620" w:rsidR="00C67A47" w:rsidRDefault="00C67A47" w:rsidP="003A366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7" w:hanging="27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EC55C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A translator </w:t>
            </w:r>
            <w:proofErr w:type="gramStart"/>
            <w:r w:rsidR="00EC55C3">
              <w:rPr>
                <w:rFonts w:cstheme="minorHAnsi"/>
                <w:sz w:val="24"/>
                <w:szCs w:val="24"/>
                <w:shd w:val="clear" w:color="auto" w:fill="FFFFFF"/>
              </w:rPr>
              <w:t>convert</w:t>
            </w:r>
            <w:proofErr w:type="gramEnd"/>
            <w:r w:rsidR="00EC55C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the source code into object code </w:t>
            </w:r>
          </w:p>
        </w:tc>
        <w:tc>
          <w:tcPr>
            <w:tcW w:w="1165" w:type="dxa"/>
          </w:tcPr>
          <w:p w14:paraId="7655F0A2" w14:textId="77777777" w:rsidR="00C67A47" w:rsidRDefault="00C67A47" w:rsidP="003A366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5CFFA4F" w14:textId="77777777" w:rsidR="009C23DD" w:rsidRDefault="009C23DD" w:rsidP="00D63431">
      <w:pPr>
        <w:rPr>
          <w:sz w:val="24"/>
          <w:szCs w:val="24"/>
        </w:rPr>
      </w:pPr>
    </w:p>
    <w:p w14:paraId="0A7787A4" w14:textId="23E37BE7" w:rsidR="00E50846" w:rsidRPr="009D7CB5" w:rsidRDefault="00E50846" w:rsidP="00D63431">
      <w:pPr>
        <w:rPr>
          <w:sz w:val="24"/>
          <w:szCs w:val="24"/>
        </w:rPr>
      </w:pPr>
    </w:p>
    <w:sectPr w:rsidR="00E50846" w:rsidRPr="009D7CB5" w:rsidSect="00B7246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9DA32" w14:textId="77777777" w:rsidR="006F47A0" w:rsidRDefault="006F47A0" w:rsidP="001B345E">
      <w:pPr>
        <w:spacing w:after="0" w:line="240" w:lineRule="auto"/>
      </w:pPr>
      <w:r>
        <w:separator/>
      </w:r>
    </w:p>
  </w:endnote>
  <w:endnote w:type="continuationSeparator" w:id="0">
    <w:p w14:paraId="1ED61D41" w14:textId="77777777" w:rsidR="006F47A0" w:rsidRDefault="006F47A0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50BE5D" w14:textId="1E78EA78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CAQC_201</w:t>
            </w:r>
            <w:r w:rsidR="00DC1078">
              <w:rPr>
                <w:b/>
                <w:bCs/>
                <w:i/>
                <w:sz w:val="20"/>
                <w:szCs w:val="20"/>
              </w:rPr>
              <w:t>9</w:t>
            </w:r>
            <w:r>
              <w:rPr>
                <w:b/>
                <w:bCs/>
                <w:i/>
                <w:sz w:val="20"/>
                <w:szCs w:val="20"/>
              </w:rPr>
              <w:t>©SLIIT</w:t>
            </w:r>
            <w:r w:rsidR="004019B2">
              <w:rPr>
                <w:b/>
                <w:bCs/>
                <w:i/>
                <w:sz w:val="20"/>
                <w:szCs w:val="20"/>
              </w:rPr>
              <w:t>A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F5C2B">
              <w:rPr>
                <w:i/>
                <w:sz w:val="20"/>
                <w:szCs w:val="20"/>
              </w:rPr>
              <w:t xml:space="preserve">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1950A8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1950A8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70603F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A0AE" w14:textId="77777777" w:rsidR="006F47A0" w:rsidRDefault="006F47A0" w:rsidP="001B345E">
      <w:pPr>
        <w:spacing w:after="0" w:line="240" w:lineRule="auto"/>
      </w:pPr>
      <w:r>
        <w:separator/>
      </w:r>
    </w:p>
  </w:footnote>
  <w:footnote w:type="continuationSeparator" w:id="0">
    <w:p w14:paraId="2B39816C" w14:textId="77777777" w:rsidR="006F47A0" w:rsidRDefault="006F47A0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348"/>
    <w:multiLevelType w:val="hybridMultilevel"/>
    <w:tmpl w:val="1BD4D312"/>
    <w:lvl w:ilvl="0" w:tplc="ED5C6F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7F7C"/>
    <w:multiLevelType w:val="hybridMultilevel"/>
    <w:tmpl w:val="3724A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F2CAA"/>
    <w:multiLevelType w:val="hybridMultilevel"/>
    <w:tmpl w:val="11A07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6345B"/>
    <w:multiLevelType w:val="hybridMultilevel"/>
    <w:tmpl w:val="AB40313A"/>
    <w:lvl w:ilvl="0" w:tplc="04090017">
      <w:start w:val="1"/>
      <w:numFmt w:val="lowerLetter"/>
      <w:lvlText w:val="%1)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" w15:restartNumberingAfterBreak="0">
    <w:nsid w:val="626227DB"/>
    <w:multiLevelType w:val="hybridMultilevel"/>
    <w:tmpl w:val="7E66A98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9FF2940"/>
    <w:multiLevelType w:val="hybridMultilevel"/>
    <w:tmpl w:val="85186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0A7247"/>
    <w:multiLevelType w:val="hybridMultilevel"/>
    <w:tmpl w:val="5D42151E"/>
    <w:lvl w:ilvl="0" w:tplc="6CBCF36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4310014">
    <w:abstractNumId w:val="0"/>
  </w:num>
  <w:num w:numId="2" w16cid:durableId="2050910714">
    <w:abstractNumId w:val="3"/>
  </w:num>
  <w:num w:numId="3" w16cid:durableId="256065834">
    <w:abstractNumId w:val="4"/>
  </w:num>
  <w:num w:numId="4" w16cid:durableId="22177609">
    <w:abstractNumId w:val="2"/>
  </w:num>
  <w:num w:numId="5" w16cid:durableId="265113314">
    <w:abstractNumId w:val="5"/>
  </w:num>
  <w:num w:numId="6" w16cid:durableId="1362778151">
    <w:abstractNumId w:val="6"/>
  </w:num>
  <w:num w:numId="7" w16cid:durableId="14570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18"/>
    <w:rsid w:val="000069BC"/>
    <w:rsid w:val="00054F92"/>
    <w:rsid w:val="00055E6A"/>
    <w:rsid w:val="00062479"/>
    <w:rsid w:val="00087B1F"/>
    <w:rsid w:val="000A0F44"/>
    <w:rsid w:val="000A24AD"/>
    <w:rsid w:val="000A79DD"/>
    <w:rsid w:val="000C5DE6"/>
    <w:rsid w:val="000E1A20"/>
    <w:rsid w:val="001236E4"/>
    <w:rsid w:val="00124A7F"/>
    <w:rsid w:val="00175A6C"/>
    <w:rsid w:val="0018659D"/>
    <w:rsid w:val="00194EF8"/>
    <w:rsid w:val="001950A8"/>
    <w:rsid w:val="001B345E"/>
    <w:rsid w:val="001E064B"/>
    <w:rsid w:val="00210DEB"/>
    <w:rsid w:val="0022509B"/>
    <w:rsid w:val="002E107A"/>
    <w:rsid w:val="00312121"/>
    <w:rsid w:val="003270FC"/>
    <w:rsid w:val="003A3661"/>
    <w:rsid w:val="004019B2"/>
    <w:rsid w:val="00405916"/>
    <w:rsid w:val="00413A7D"/>
    <w:rsid w:val="0044008A"/>
    <w:rsid w:val="004669B2"/>
    <w:rsid w:val="00481CAD"/>
    <w:rsid w:val="004A1408"/>
    <w:rsid w:val="004A4D20"/>
    <w:rsid w:val="004A60C7"/>
    <w:rsid w:val="004B4155"/>
    <w:rsid w:val="004B4B4C"/>
    <w:rsid w:val="004B507D"/>
    <w:rsid w:val="004E26A9"/>
    <w:rsid w:val="004F586E"/>
    <w:rsid w:val="00527858"/>
    <w:rsid w:val="00532975"/>
    <w:rsid w:val="00534572"/>
    <w:rsid w:val="005E3176"/>
    <w:rsid w:val="005F10CE"/>
    <w:rsid w:val="00625874"/>
    <w:rsid w:val="00646199"/>
    <w:rsid w:val="006604AA"/>
    <w:rsid w:val="006A1B13"/>
    <w:rsid w:val="006B796D"/>
    <w:rsid w:val="006E0B06"/>
    <w:rsid w:val="006F47A0"/>
    <w:rsid w:val="006F5C2B"/>
    <w:rsid w:val="006F7621"/>
    <w:rsid w:val="00703CE4"/>
    <w:rsid w:val="0070603F"/>
    <w:rsid w:val="00731E40"/>
    <w:rsid w:val="00732131"/>
    <w:rsid w:val="007A69B4"/>
    <w:rsid w:val="008061C7"/>
    <w:rsid w:val="00862F91"/>
    <w:rsid w:val="00895BF2"/>
    <w:rsid w:val="008A0C37"/>
    <w:rsid w:val="009069C3"/>
    <w:rsid w:val="0091242D"/>
    <w:rsid w:val="009161C2"/>
    <w:rsid w:val="00945E77"/>
    <w:rsid w:val="0094655D"/>
    <w:rsid w:val="0096555C"/>
    <w:rsid w:val="009C23DD"/>
    <w:rsid w:val="009D7CB5"/>
    <w:rsid w:val="009E0E87"/>
    <w:rsid w:val="00A4372D"/>
    <w:rsid w:val="00A50AB6"/>
    <w:rsid w:val="00A57A23"/>
    <w:rsid w:val="00A85555"/>
    <w:rsid w:val="00AC4B75"/>
    <w:rsid w:val="00B50FEE"/>
    <w:rsid w:val="00B51587"/>
    <w:rsid w:val="00B5745D"/>
    <w:rsid w:val="00B72460"/>
    <w:rsid w:val="00B75512"/>
    <w:rsid w:val="00BB53B6"/>
    <w:rsid w:val="00BD1A92"/>
    <w:rsid w:val="00BD4064"/>
    <w:rsid w:val="00C511E9"/>
    <w:rsid w:val="00C6108F"/>
    <w:rsid w:val="00C67A47"/>
    <w:rsid w:val="00C67F82"/>
    <w:rsid w:val="00C85FB2"/>
    <w:rsid w:val="00CA488C"/>
    <w:rsid w:val="00CB37B1"/>
    <w:rsid w:val="00CD3302"/>
    <w:rsid w:val="00D20866"/>
    <w:rsid w:val="00D370A3"/>
    <w:rsid w:val="00D63431"/>
    <w:rsid w:val="00D65303"/>
    <w:rsid w:val="00D77E19"/>
    <w:rsid w:val="00D95990"/>
    <w:rsid w:val="00DC1078"/>
    <w:rsid w:val="00DC5900"/>
    <w:rsid w:val="00E1599A"/>
    <w:rsid w:val="00E35401"/>
    <w:rsid w:val="00E50846"/>
    <w:rsid w:val="00E52D4D"/>
    <w:rsid w:val="00E63518"/>
    <w:rsid w:val="00E70EE3"/>
    <w:rsid w:val="00E86121"/>
    <w:rsid w:val="00EC53A9"/>
    <w:rsid w:val="00EC55C3"/>
    <w:rsid w:val="00EC5F60"/>
    <w:rsid w:val="00EC7DD4"/>
    <w:rsid w:val="00F24055"/>
    <w:rsid w:val="00F471EB"/>
    <w:rsid w:val="00F76945"/>
    <w:rsid w:val="00F93570"/>
    <w:rsid w:val="00F941A1"/>
    <w:rsid w:val="00FA3386"/>
    <w:rsid w:val="00FB0FB4"/>
    <w:rsid w:val="00FC1500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9C3"/>
    <w:pPr>
      <w:ind w:left="720"/>
      <w:contextualSpacing/>
    </w:pPr>
  </w:style>
  <w:style w:type="table" w:styleId="TableGrid">
    <w:name w:val="Table Grid"/>
    <w:basedOn w:val="TableNormal"/>
    <w:uiPriority w:val="39"/>
    <w:rsid w:val="004A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FD942-30CC-4203-9816-320C1888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15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Ovini  Seneviratne</cp:lastModifiedBy>
  <cp:revision>8</cp:revision>
  <cp:lastPrinted>2019-11-13T10:14:00Z</cp:lastPrinted>
  <dcterms:created xsi:type="dcterms:W3CDTF">2020-02-11T11:13:00Z</dcterms:created>
  <dcterms:modified xsi:type="dcterms:W3CDTF">2023-01-29T07:52:00Z</dcterms:modified>
</cp:coreProperties>
</file>
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94D8" w14:textId="36461774" w:rsidR="001571AB" w:rsidRDefault="00DC1078" w:rsidP="00876A2C">
      <w:pPr>
        <w:pBdr>
          <w:top w:val="single" w:sz="4" w:space="1" w:color="auto"/>
        </w:pBdr>
        <w:spacing w:line="360" w:lineRule="auto"/>
        <w:ind w:left="1440" w:hanging="1440"/>
        <w:jc w:val="center"/>
        <w:rPr>
          <w:b/>
          <w:sz w:val="24"/>
          <w:szCs w:val="24"/>
        </w:rPr>
      </w:pPr>
      <w:r w:rsidRPr="00477B92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D11A2BF" wp14:editId="4C11CFDA">
            <wp:simplePos x="0" y="0"/>
            <wp:positionH relativeFrom="margin">
              <wp:posOffset>191135</wp:posOffset>
            </wp:positionH>
            <wp:positionV relativeFrom="paragraph">
              <wp:posOffset>60325</wp:posOffset>
            </wp:positionV>
            <wp:extent cx="722811" cy="1053737"/>
            <wp:effectExtent l="0" t="0" r="1270" b="0"/>
            <wp:wrapNone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11" cy="10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A2C">
        <w:rPr>
          <w:b/>
          <w:sz w:val="28"/>
          <w:szCs w:val="28"/>
        </w:rPr>
        <w:t xml:space="preserve">                   </w:t>
      </w:r>
      <w:r w:rsidR="00CB37B1" w:rsidRPr="00CB37B1">
        <w:rPr>
          <w:b/>
          <w:sz w:val="28"/>
          <w:szCs w:val="28"/>
        </w:rPr>
        <w:t>Foundation Certificate</w:t>
      </w:r>
      <w:r w:rsidR="003270FC">
        <w:rPr>
          <w:b/>
          <w:sz w:val="28"/>
          <w:szCs w:val="28"/>
        </w:rPr>
        <w:t xml:space="preserve"> </w:t>
      </w:r>
      <w:r w:rsidR="00405916" w:rsidRPr="009D7CB5">
        <w:rPr>
          <w:b/>
          <w:sz w:val="28"/>
          <w:szCs w:val="28"/>
        </w:rPr>
        <w:t>in Information Technology</w:t>
      </w:r>
      <w:r w:rsidR="00B72460">
        <w:rPr>
          <w:b/>
          <w:color w:val="002060"/>
          <w:sz w:val="26"/>
          <w:szCs w:val="26"/>
        </w:rPr>
        <w:t xml:space="preserve">         </w:t>
      </w:r>
      <w:r w:rsidR="00D33386">
        <w:rPr>
          <w:b/>
          <w:color w:val="002060"/>
          <w:sz w:val="26"/>
          <w:szCs w:val="26"/>
        </w:rPr>
        <w:t xml:space="preserve">                                         </w:t>
      </w:r>
      <w:r w:rsidR="00A737B0">
        <w:rPr>
          <w:b/>
          <w:color w:val="002060"/>
          <w:sz w:val="26"/>
          <w:szCs w:val="26"/>
        </w:rPr>
        <w:t xml:space="preserve">          </w:t>
      </w:r>
      <w:r w:rsidR="00876A2C">
        <w:rPr>
          <w:b/>
          <w:color w:val="002060"/>
          <w:sz w:val="26"/>
          <w:szCs w:val="26"/>
        </w:rPr>
        <w:t xml:space="preserve">                                   </w:t>
      </w:r>
      <w:r w:rsidR="00876A2C" w:rsidRPr="00876A2C">
        <w:rPr>
          <w:b/>
          <w:bCs/>
          <w:color w:val="002060"/>
          <w:sz w:val="26"/>
          <w:szCs w:val="26"/>
        </w:rPr>
        <w:t xml:space="preserve"> </w:t>
      </w:r>
      <w:r w:rsidR="001571AB">
        <w:rPr>
          <w:b/>
          <w:bCs/>
          <w:color w:val="002060"/>
          <w:sz w:val="26"/>
          <w:szCs w:val="26"/>
        </w:rPr>
        <w:t xml:space="preserve">          </w:t>
      </w:r>
    </w:p>
    <w:p w14:paraId="463063A9" w14:textId="1AE116FD" w:rsidR="00405916" w:rsidRPr="009D5805" w:rsidRDefault="001571AB" w:rsidP="00876A2C">
      <w:pPr>
        <w:pBdr>
          <w:top w:val="single" w:sz="4" w:space="1" w:color="auto"/>
        </w:pBdr>
        <w:spacing w:line="360" w:lineRule="auto"/>
        <w:ind w:left="1440" w:hanging="1440"/>
        <w:jc w:val="center"/>
        <w:rPr>
          <w:b/>
          <w:color w:val="002060"/>
          <w:sz w:val="24"/>
          <w:szCs w:val="24"/>
        </w:rPr>
      </w:pPr>
      <w:r w:rsidRPr="009D5805">
        <w:rPr>
          <w:b/>
          <w:sz w:val="24"/>
          <w:szCs w:val="24"/>
        </w:rPr>
        <w:t xml:space="preserve">                  </w:t>
      </w:r>
      <w:r w:rsidR="00D33386" w:rsidRPr="009D5805">
        <w:rPr>
          <w:b/>
          <w:sz w:val="24"/>
          <w:szCs w:val="24"/>
        </w:rPr>
        <w:t>Semester 1</w:t>
      </w:r>
    </w:p>
    <w:p w14:paraId="496C15D9" w14:textId="36CDD7C9" w:rsidR="009371B1" w:rsidRDefault="00876A2C" w:rsidP="00D33386">
      <w:pPr>
        <w:pBdr>
          <w:bottom w:val="single" w:sz="4" w:space="2" w:color="auto"/>
        </w:pBdr>
        <w:spacing w:line="360" w:lineRule="auto"/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                  </w:t>
      </w:r>
      <w:r w:rsidR="009371B1">
        <w:rPr>
          <w:b/>
          <w:color w:val="002060"/>
          <w:sz w:val="24"/>
          <w:szCs w:val="24"/>
        </w:rPr>
        <w:t>Tutorial 02</w:t>
      </w:r>
      <w:r w:rsidR="00CB37B1">
        <w:rPr>
          <w:b/>
          <w:color w:val="002060"/>
          <w:sz w:val="24"/>
          <w:szCs w:val="24"/>
        </w:rPr>
        <w:t xml:space="preserve"> – </w:t>
      </w:r>
      <w:r w:rsidR="005157C4">
        <w:rPr>
          <w:b/>
          <w:color w:val="002060"/>
          <w:sz w:val="24"/>
          <w:szCs w:val="24"/>
        </w:rPr>
        <w:t>Program Design</w:t>
      </w:r>
    </w:p>
    <w:p w14:paraId="28925941" w14:textId="1176DCDF" w:rsidR="009371B1" w:rsidRDefault="009371B1" w:rsidP="009371B1">
      <w:pPr>
        <w:rPr>
          <w:sz w:val="24"/>
          <w:szCs w:val="24"/>
        </w:rPr>
      </w:pPr>
    </w:p>
    <w:p w14:paraId="3BD54FB1" w14:textId="77C6FD5C" w:rsidR="009371B1" w:rsidRDefault="009371B1" w:rsidP="009371B1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4"/>
          <w:szCs w:val="28"/>
        </w:rPr>
      </w:pPr>
      <w:bookmarkStart w:id="0" w:name="_Hlk1045742"/>
      <w:r w:rsidRPr="005F3F19">
        <w:rPr>
          <w:rFonts w:cstheme="minorHAnsi"/>
          <w:sz w:val="24"/>
          <w:szCs w:val="28"/>
        </w:rPr>
        <w:t xml:space="preserve">What is </w:t>
      </w:r>
      <w:r w:rsidR="007E3673">
        <w:rPr>
          <w:rFonts w:cstheme="minorHAnsi"/>
          <w:sz w:val="24"/>
          <w:szCs w:val="28"/>
        </w:rPr>
        <w:t xml:space="preserve">a </w:t>
      </w:r>
      <w:r w:rsidRPr="005F3F19">
        <w:rPr>
          <w:rFonts w:cstheme="minorHAnsi"/>
          <w:sz w:val="24"/>
          <w:szCs w:val="28"/>
        </w:rPr>
        <w:t>Computer Program?</w:t>
      </w:r>
    </w:p>
    <w:p w14:paraId="3DFF9B3F" w14:textId="1168F397" w:rsidR="00D33386" w:rsidRPr="005F3F19" w:rsidRDefault="00D33386" w:rsidP="009371B1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What is the difference between a computer program and a programming language?</w:t>
      </w:r>
    </w:p>
    <w:bookmarkEnd w:id="0"/>
    <w:p w14:paraId="015F08A7" w14:textId="77777777" w:rsidR="009371B1" w:rsidRPr="00E729F1" w:rsidRDefault="009371B1" w:rsidP="009371B1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729F1">
        <w:rPr>
          <w:rFonts w:cstheme="minorHAnsi"/>
          <w:sz w:val="24"/>
          <w:szCs w:val="24"/>
        </w:rPr>
        <w:t xml:space="preserve">Name the basic steps in the development of a program. </w:t>
      </w:r>
    </w:p>
    <w:p w14:paraId="35DBAFDB" w14:textId="77777777" w:rsidR="009371B1" w:rsidRPr="0036182F" w:rsidRDefault="009371B1" w:rsidP="009371B1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729F1">
        <w:rPr>
          <w:rFonts w:cstheme="minorHAnsi"/>
          <w:sz w:val="24"/>
          <w:szCs w:val="24"/>
        </w:rPr>
        <w:t xml:space="preserve">What </w:t>
      </w:r>
      <w:r>
        <w:rPr>
          <w:rFonts w:cstheme="minorHAnsi"/>
          <w:sz w:val="24"/>
          <w:szCs w:val="24"/>
        </w:rPr>
        <w:t xml:space="preserve">are </w:t>
      </w:r>
      <w:r w:rsidRPr="00E729F1">
        <w:rPr>
          <w:rFonts w:cstheme="minorHAnsi"/>
          <w:sz w:val="24"/>
          <w:szCs w:val="24"/>
        </w:rPr>
        <w:t>the responsibilities of programmer?</w:t>
      </w:r>
    </w:p>
    <w:p w14:paraId="144F7618" w14:textId="58037F47" w:rsidR="0036182F" w:rsidRPr="007C734D" w:rsidRDefault="0036182F" w:rsidP="009371B1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What are the three main components in problem</w:t>
      </w:r>
      <w:r w:rsidR="00A737B0">
        <w:rPr>
          <w:rFonts w:cstheme="minorHAnsi"/>
          <w:sz w:val="24"/>
          <w:szCs w:val="24"/>
        </w:rPr>
        <w:t xml:space="preserve"> defining</w:t>
      </w:r>
      <w:r>
        <w:rPr>
          <w:rFonts w:cstheme="minorHAnsi"/>
          <w:sz w:val="24"/>
          <w:szCs w:val="24"/>
        </w:rPr>
        <w:t xml:space="preserve"> phase and mention the name of the technique which can be used to identify these components.</w:t>
      </w:r>
    </w:p>
    <w:p w14:paraId="47F63F73" w14:textId="77777777" w:rsidR="009371B1" w:rsidRPr="007C734D" w:rsidRDefault="009371B1" w:rsidP="009371B1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4"/>
          <w:szCs w:val="24"/>
        </w:rPr>
      </w:pPr>
      <w:bookmarkStart w:id="1" w:name="_Hlk1045799"/>
      <w:r w:rsidRPr="007C734D">
        <w:rPr>
          <w:rFonts w:cstheme="minorHAnsi"/>
          <w:sz w:val="24"/>
          <w:szCs w:val="24"/>
        </w:rPr>
        <w:t>Mention the techniques can apply to expand the solution outline to algorithm.</w:t>
      </w:r>
    </w:p>
    <w:bookmarkEnd w:id="1"/>
    <w:p w14:paraId="6B0FCFB3" w14:textId="77777777" w:rsidR="009371B1" w:rsidRPr="00E729F1" w:rsidRDefault="009371B1" w:rsidP="009371B1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729F1">
        <w:rPr>
          <w:rFonts w:cstheme="minorHAnsi"/>
          <w:sz w:val="24"/>
          <w:szCs w:val="24"/>
        </w:rPr>
        <w:t xml:space="preserve">What is an algorithm? </w:t>
      </w:r>
    </w:p>
    <w:p w14:paraId="58A00029" w14:textId="5173227A" w:rsidR="009371B1" w:rsidRPr="00E729F1" w:rsidRDefault="009371B1" w:rsidP="00AF444A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8"/>
          <w:szCs w:val="28"/>
        </w:rPr>
      </w:pPr>
      <w:r w:rsidRPr="00E729F1">
        <w:rPr>
          <w:rFonts w:cstheme="minorHAnsi"/>
          <w:sz w:val="24"/>
          <w:szCs w:val="24"/>
        </w:rPr>
        <w:t xml:space="preserve">Explain the use of </w:t>
      </w:r>
      <w:r w:rsidR="00AF444A" w:rsidRPr="00AF444A">
        <w:rPr>
          <w:rFonts w:cstheme="minorHAnsi"/>
          <w:sz w:val="24"/>
          <w:szCs w:val="24"/>
        </w:rPr>
        <w:t>pseudocode</w:t>
      </w:r>
      <w:r w:rsidRPr="00E729F1">
        <w:rPr>
          <w:rFonts w:cstheme="minorHAnsi"/>
          <w:sz w:val="24"/>
          <w:szCs w:val="24"/>
        </w:rPr>
        <w:t xml:space="preserve"> in the context of program design?</w:t>
      </w:r>
    </w:p>
    <w:p w14:paraId="18040AB7" w14:textId="6E1BCEB1" w:rsidR="009D7CB5" w:rsidRPr="009371B1" w:rsidRDefault="009D7CB5" w:rsidP="009371B1">
      <w:pPr>
        <w:tabs>
          <w:tab w:val="left" w:pos="1365"/>
        </w:tabs>
        <w:rPr>
          <w:sz w:val="24"/>
          <w:szCs w:val="24"/>
        </w:rPr>
      </w:pPr>
    </w:p>
    <w:sectPr w:rsidR="009D7CB5" w:rsidRPr="009371B1" w:rsidSect="00B7246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2C63" w14:textId="77777777" w:rsidR="00DF1097" w:rsidRDefault="00DF1097" w:rsidP="001B345E">
      <w:pPr>
        <w:spacing w:after="0" w:line="240" w:lineRule="auto"/>
      </w:pPr>
      <w:r>
        <w:separator/>
      </w:r>
    </w:p>
  </w:endnote>
  <w:endnote w:type="continuationSeparator" w:id="0">
    <w:p w14:paraId="499B2790" w14:textId="77777777" w:rsidR="00DF1097" w:rsidRDefault="00DF1097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6FD33479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CAQC_201</w:t>
            </w:r>
            <w:r w:rsidR="00DC1078">
              <w:rPr>
                <w:b/>
                <w:bCs/>
                <w:i/>
                <w:sz w:val="20"/>
                <w:szCs w:val="20"/>
              </w:rPr>
              <w:t>9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4019B2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F5C2B">
              <w:rPr>
                <w:i/>
                <w:sz w:val="20"/>
                <w:szCs w:val="20"/>
              </w:rPr>
              <w:t xml:space="preserve">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876A2C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876A2C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DF1097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821B" w14:textId="77777777" w:rsidR="00DF1097" w:rsidRDefault="00DF1097" w:rsidP="001B345E">
      <w:pPr>
        <w:spacing w:after="0" w:line="240" w:lineRule="auto"/>
      </w:pPr>
      <w:r>
        <w:separator/>
      </w:r>
    </w:p>
  </w:footnote>
  <w:footnote w:type="continuationSeparator" w:id="0">
    <w:p w14:paraId="599A0799" w14:textId="77777777" w:rsidR="00DF1097" w:rsidRDefault="00DF1097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48"/>
    <w:multiLevelType w:val="hybridMultilevel"/>
    <w:tmpl w:val="1BD4D312"/>
    <w:lvl w:ilvl="0" w:tplc="ED5C6F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7F7C"/>
    <w:multiLevelType w:val="hybridMultilevel"/>
    <w:tmpl w:val="3724A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8395C"/>
    <w:multiLevelType w:val="hybridMultilevel"/>
    <w:tmpl w:val="9C32B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706A3"/>
    <w:multiLevelType w:val="hybridMultilevel"/>
    <w:tmpl w:val="93C21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AE743E"/>
    <w:multiLevelType w:val="hybridMultilevel"/>
    <w:tmpl w:val="881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F2CAA"/>
    <w:multiLevelType w:val="hybridMultilevel"/>
    <w:tmpl w:val="11A07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96345B"/>
    <w:multiLevelType w:val="hybridMultilevel"/>
    <w:tmpl w:val="AB40313A"/>
    <w:lvl w:ilvl="0" w:tplc="04090017">
      <w:start w:val="1"/>
      <w:numFmt w:val="lowerLetter"/>
      <w:lvlText w:val="%1)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 w15:restartNumberingAfterBreak="0">
    <w:nsid w:val="4EC514A1"/>
    <w:multiLevelType w:val="hybridMultilevel"/>
    <w:tmpl w:val="48D44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913B30"/>
    <w:multiLevelType w:val="hybridMultilevel"/>
    <w:tmpl w:val="BFBC3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0B6670"/>
    <w:multiLevelType w:val="hybridMultilevel"/>
    <w:tmpl w:val="22F0A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6227DB"/>
    <w:multiLevelType w:val="hybridMultilevel"/>
    <w:tmpl w:val="7E66A98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CD66FB"/>
    <w:multiLevelType w:val="hybridMultilevel"/>
    <w:tmpl w:val="01DE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F2940"/>
    <w:multiLevelType w:val="hybridMultilevel"/>
    <w:tmpl w:val="85186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0A7247"/>
    <w:multiLevelType w:val="hybridMultilevel"/>
    <w:tmpl w:val="5D42151E"/>
    <w:lvl w:ilvl="0" w:tplc="6CBCF36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BA3121"/>
    <w:multiLevelType w:val="hybridMultilevel"/>
    <w:tmpl w:val="0A8C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  <w:num w:numId="13">
    <w:abstractNumId w:val="4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69BC"/>
    <w:rsid w:val="00054F92"/>
    <w:rsid w:val="00062479"/>
    <w:rsid w:val="00087B1F"/>
    <w:rsid w:val="000A0F44"/>
    <w:rsid w:val="000A24AD"/>
    <w:rsid w:val="000A4B98"/>
    <w:rsid w:val="000A79DD"/>
    <w:rsid w:val="000C5DE6"/>
    <w:rsid w:val="000E1A20"/>
    <w:rsid w:val="001236E4"/>
    <w:rsid w:val="00124A7F"/>
    <w:rsid w:val="001571AB"/>
    <w:rsid w:val="00175A6C"/>
    <w:rsid w:val="0018659D"/>
    <w:rsid w:val="00194EF8"/>
    <w:rsid w:val="001B345E"/>
    <w:rsid w:val="001D5CFE"/>
    <w:rsid w:val="001E064B"/>
    <w:rsid w:val="001E787A"/>
    <w:rsid w:val="00210DEB"/>
    <w:rsid w:val="002E107A"/>
    <w:rsid w:val="00312121"/>
    <w:rsid w:val="003270FC"/>
    <w:rsid w:val="00334221"/>
    <w:rsid w:val="00357716"/>
    <w:rsid w:val="0036182F"/>
    <w:rsid w:val="003A3661"/>
    <w:rsid w:val="003B6CE4"/>
    <w:rsid w:val="003C4E7B"/>
    <w:rsid w:val="004019B2"/>
    <w:rsid w:val="00405916"/>
    <w:rsid w:val="0044008A"/>
    <w:rsid w:val="004669B2"/>
    <w:rsid w:val="00481CAD"/>
    <w:rsid w:val="004857B9"/>
    <w:rsid w:val="004A1408"/>
    <w:rsid w:val="004A4D20"/>
    <w:rsid w:val="004B4155"/>
    <w:rsid w:val="004B4B4C"/>
    <w:rsid w:val="004B507D"/>
    <w:rsid w:val="004D6C4C"/>
    <w:rsid w:val="004E26A9"/>
    <w:rsid w:val="004F586E"/>
    <w:rsid w:val="004F6608"/>
    <w:rsid w:val="005157C4"/>
    <w:rsid w:val="00527858"/>
    <w:rsid w:val="00534572"/>
    <w:rsid w:val="00625874"/>
    <w:rsid w:val="006604AA"/>
    <w:rsid w:val="00682DBC"/>
    <w:rsid w:val="006B796D"/>
    <w:rsid w:val="006E0B06"/>
    <w:rsid w:val="006F5C2B"/>
    <w:rsid w:val="006F7621"/>
    <w:rsid w:val="00731E40"/>
    <w:rsid w:val="00732131"/>
    <w:rsid w:val="00775A42"/>
    <w:rsid w:val="007A69B4"/>
    <w:rsid w:val="007E3673"/>
    <w:rsid w:val="008061C7"/>
    <w:rsid w:val="008409A8"/>
    <w:rsid w:val="00862F91"/>
    <w:rsid w:val="00876A2C"/>
    <w:rsid w:val="009069C3"/>
    <w:rsid w:val="0091242D"/>
    <w:rsid w:val="009161C2"/>
    <w:rsid w:val="009371B1"/>
    <w:rsid w:val="0094655D"/>
    <w:rsid w:val="009605F7"/>
    <w:rsid w:val="009C23DD"/>
    <w:rsid w:val="009D5805"/>
    <w:rsid w:val="009D7CB5"/>
    <w:rsid w:val="009E0E87"/>
    <w:rsid w:val="00A4343C"/>
    <w:rsid w:val="00A4372D"/>
    <w:rsid w:val="00A50AB6"/>
    <w:rsid w:val="00A737B0"/>
    <w:rsid w:val="00A822D5"/>
    <w:rsid w:val="00AC4B75"/>
    <w:rsid w:val="00AF444A"/>
    <w:rsid w:val="00B50FEE"/>
    <w:rsid w:val="00B51587"/>
    <w:rsid w:val="00B5745D"/>
    <w:rsid w:val="00B72460"/>
    <w:rsid w:val="00B75512"/>
    <w:rsid w:val="00B85060"/>
    <w:rsid w:val="00BB53B6"/>
    <w:rsid w:val="00BD1A92"/>
    <w:rsid w:val="00BD4064"/>
    <w:rsid w:val="00C22323"/>
    <w:rsid w:val="00C6108F"/>
    <w:rsid w:val="00C67A47"/>
    <w:rsid w:val="00C85FB2"/>
    <w:rsid w:val="00CA488C"/>
    <w:rsid w:val="00CB37B1"/>
    <w:rsid w:val="00CD3302"/>
    <w:rsid w:val="00D168D4"/>
    <w:rsid w:val="00D20866"/>
    <w:rsid w:val="00D33386"/>
    <w:rsid w:val="00D370A3"/>
    <w:rsid w:val="00D63431"/>
    <w:rsid w:val="00D65303"/>
    <w:rsid w:val="00D95990"/>
    <w:rsid w:val="00DB4D1D"/>
    <w:rsid w:val="00DC1078"/>
    <w:rsid w:val="00DC5900"/>
    <w:rsid w:val="00DC67A9"/>
    <w:rsid w:val="00DF1097"/>
    <w:rsid w:val="00E1599A"/>
    <w:rsid w:val="00E35401"/>
    <w:rsid w:val="00E50846"/>
    <w:rsid w:val="00E63518"/>
    <w:rsid w:val="00E70EE3"/>
    <w:rsid w:val="00EC55C3"/>
    <w:rsid w:val="00F24055"/>
    <w:rsid w:val="00F471EB"/>
    <w:rsid w:val="00F5663B"/>
    <w:rsid w:val="00F76945"/>
    <w:rsid w:val="00F941A1"/>
    <w:rsid w:val="00FA3386"/>
    <w:rsid w:val="00FB0FB4"/>
    <w:rsid w:val="00FC1500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9C3"/>
    <w:pPr>
      <w:ind w:left="720"/>
      <w:contextualSpacing/>
    </w:pPr>
  </w:style>
  <w:style w:type="table" w:styleId="TableGrid">
    <w:name w:val="Table Grid"/>
    <w:basedOn w:val="TableNormal"/>
    <w:uiPriority w:val="39"/>
    <w:rsid w:val="004A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409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42ED-85B3-4726-8F30-356D40FD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10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Ovini  Seneviratne</cp:lastModifiedBy>
  <cp:revision>12</cp:revision>
  <cp:lastPrinted>2019-11-13T10:08:00Z</cp:lastPrinted>
  <dcterms:created xsi:type="dcterms:W3CDTF">2020-02-18T06:31:00Z</dcterms:created>
  <dcterms:modified xsi:type="dcterms:W3CDTF">2022-02-03T11:43:00Z</dcterms:modified>
</cp:coreProperties>
</file>
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5C99" w14:textId="77777777" w:rsidR="004F586E" w:rsidRPr="009D7CB5" w:rsidRDefault="00477B92" w:rsidP="00477B92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 w:rsidRPr="00477B92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FFDEB96" wp14:editId="6B43A013">
            <wp:simplePos x="0" y="0"/>
            <wp:positionH relativeFrom="margin">
              <wp:posOffset>19050</wp:posOffset>
            </wp:positionH>
            <wp:positionV relativeFrom="paragraph">
              <wp:posOffset>114300</wp:posOffset>
            </wp:positionV>
            <wp:extent cx="657225" cy="942975"/>
            <wp:effectExtent l="19050" t="0" r="9525" b="0"/>
            <wp:wrapNone/>
            <wp:docPr id="6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7B1" w:rsidRPr="00CB37B1">
        <w:rPr>
          <w:b/>
          <w:sz w:val="28"/>
          <w:szCs w:val="28"/>
        </w:rPr>
        <w:t>Foundation Certificate</w:t>
      </w:r>
      <w:r w:rsidR="001159E0">
        <w:rPr>
          <w:b/>
          <w:sz w:val="28"/>
          <w:szCs w:val="28"/>
        </w:rPr>
        <w:t xml:space="preserve"> </w:t>
      </w:r>
      <w:r w:rsidR="00405916" w:rsidRPr="009D7CB5">
        <w:rPr>
          <w:b/>
          <w:sz w:val="28"/>
          <w:szCs w:val="28"/>
        </w:rPr>
        <w:t>in Information Technology</w:t>
      </w:r>
    </w:p>
    <w:p w14:paraId="0F1546D5" w14:textId="77777777" w:rsidR="00405916" w:rsidRPr="009D7CB5" w:rsidRDefault="003462BC" w:rsidP="001159E0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Introduction to </w:t>
      </w:r>
      <w:r w:rsidR="00A97FA4">
        <w:rPr>
          <w:b/>
          <w:color w:val="002060"/>
          <w:sz w:val="28"/>
          <w:szCs w:val="28"/>
        </w:rPr>
        <w:t>System Analysis &amp; Design</w:t>
      </w:r>
    </w:p>
    <w:p w14:paraId="1C60D6CA" w14:textId="2CB7230E" w:rsidR="00405916" w:rsidRPr="009D7CB5" w:rsidRDefault="006D7FAB" w:rsidP="001159E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</w:t>
      </w:r>
      <w:r w:rsidR="00CB37B1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ester</w:t>
      </w:r>
      <w:r w:rsidR="00CB37B1">
        <w:rPr>
          <w:b/>
          <w:sz w:val="24"/>
          <w:szCs w:val="24"/>
        </w:rPr>
        <w:t xml:space="preserve"> 0</w:t>
      </w:r>
      <w:r w:rsidR="008C79B4">
        <w:rPr>
          <w:b/>
          <w:sz w:val="24"/>
          <w:szCs w:val="24"/>
        </w:rPr>
        <w:t>2 – 202</w:t>
      </w:r>
      <w:r w:rsidR="00975680">
        <w:rPr>
          <w:b/>
          <w:sz w:val="24"/>
          <w:szCs w:val="24"/>
        </w:rPr>
        <w:t>2</w:t>
      </w:r>
    </w:p>
    <w:p w14:paraId="4A1CCDC9" w14:textId="125AF4C9" w:rsidR="009D7CB5" w:rsidRPr="009D7CB5" w:rsidRDefault="00CB37B1" w:rsidP="00477B92">
      <w:pPr>
        <w:pBdr>
          <w:bottom w:val="single" w:sz="4" w:space="1" w:color="auto"/>
        </w:pBd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Tutorial 0</w:t>
      </w:r>
      <w:r w:rsidR="006D1AA9">
        <w:rPr>
          <w:b/>
          <w:color w:val="002060"/>
          <w:sz w:val="24"/>
          <w:szCs w:val="24"/>
        </w:rPr>
        <w:t>2</w:t>
      </w:r>
      <w:r>
        <w:rPr>
          <w:b/>
          <w:color w:val="002060"/>
          <w:sz w:val="24"/>
          <w:szCs w:val="24"/>
        </w:rPr>
        <w:t xml:space="preserve"> – </w:t>
      </w:r>
      <w:r w:rsidR="00A97FA4">
        <w:rPr>
          <w:b/>
          <w:color w:val="002060"/>
          <w:sz w:val="24"/>
          <w:szCs w:val="24"/>
        </w:rPr>
        <w:t>Introduction to Systems</w:t>
      </w:r>
      <w:r w:rsidR="006D1AA9">
        <w:rPr>
          <w:b/>
          <w:color w:val="002060"/>
          <w:sz w:val="24"/>
          <w:szCs w:val="24"/>
        </w:rPr>
        <w:t xml:space="preserve"> Analysis &amp; Design </w:t>
      </w:r>
    </w:p>
    <w:p w14:paraId="5F41CA5A" w14:textId="23EFCC45" w:rsidR="005D7F58" w:rsidRDefault="00397474" w:rsidP="003462BC">
      <w:pPr>
        <w:pStyle w:val="ListParagraph"/>
        <w:numPr>
          <w:ilvl w:val="0"/>
          <w:numId w:val="5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System Analysis?</w:t>
      </w:r>
    </w:p>
    <w:p w14:paraId="79FCC139" w14:textId="77777777" w:rsidR="00397474" w:rsidRDefault="00397474" w:rsidP="008765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System Design?</w:t>
      </w:r>
    </w:p>
    <w:p w14:paraId="708DA270" w14:textId="77777777" w:rsidR="00397474" w:rsidRDefault="00C72190" w:rsidP="008765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diagram to show the stages in </w:t>
      </w:r>
      <w:r w:rsidR="00E44991">
        <w:rPr>
          <w:rFonts w:ascii="Times New Roman" w:hAnsi="Times New Roman" w:cs="Times New Roman"/>
          <w:sz w:val="24"/>
          <w:szCs w:val="24"/>
        </w:rPr>
        <w:t>building</w:t>
      </w:r>
      <w:r>
        <w:rPr>
          <w:rFonts w:ascii="Times New Roman" w:hAnsi="Times New Roman" w:cs="Times New Roman"/>
          <w:sz w:val="24"/>
          <w:szCs w:val="24"/>
        </w:rPr>
        <w:t xml:space="preserve"> an improved </w:t>
      </w:r>
      <w:r w:rsidR="00E44991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9D90E9" w14:textId="77777777" w:rsidR="007652E7" w:rsidRDefault="007652E7" w:rsidP="008765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three situations where information system</w:t>
      </w:r>
      <w:r w:rsidR="00D01C8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be used.</w:t>
      </w:r>
    </w:p>
    <w:p w14:paraId="2BCCF59D" w14:textId="77777777" w:rsidR="007652E7" w:rsidRDefault="00F55E57" w:rsidP="008765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difficulties in System Analysis &amp; Design?</w:t>
      </w:r>
    </w:p>
    <w:p w14:paraId="70F76000" w14:textId="77777777" w:rsidR="00F55E57" w:rsidRDefault="00BE2A4B" w:rsidP="008765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the difference between a system analyst and</w:t>
      </w:r>
      <w:r w:rsidR="004568D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business analyst.</w:t>
      </w:r>
    </w:p>
    <w:p w14:paraId="5D2AC347" w14:textId="77777777" w:rsidR="00BE2A4B" w:rsidRDefault="004568DA" w:rsidP="008765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key roles of system analyst?</w:t>
      </w:r>
    </w:p>
    <w:p w14:paraId="4C926E8F" w14:textId="77777777" w:rsidR="004568DA" w:rsidRDefault="00564F18" w:rsidP="008765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five people with whom a system analyst has to interact</w:t>
      </w:r>
      <w:r w:rsidR="000937E0">
        <w:rPr>
          <w:rFonts w:ascii="Times New Roman" w:hAnsi="Times New Roman" w:cs="Times New Roman"/>
          <w:sz w:val="24"/>
          <w:szCs w:val="24"/>
        </w:rPr>
        <w:t xml:space="preserve"> and mention the need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A82FC7" w14:textId="77777777" w:rsidR="00564F18" w:rsidRDefault="006C5F18" w:rsidP="008765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five skills required for a system analyst.</w:t>
      </w:r>
    </w:p>
    <w:p w14:paraId="573DB83D" w14:textId="77777777" w:rsidR="006C5F18" w:rsidRDefault="008D640F" w:rsidP="008765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stakeholders?</w:t>
      </w:r>
    </w:p>
    <w:p w14:paraId="75D1D8EB" w14:textId="77777777" w:rsidR="008D640F" w:rsidRPr="00A0170E" w:rsidRDefault="00D44631" w:rsidP="008765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explain the roles of information system stakeholders. </w:t>
      </w:r>
    </w:p>
    <w:p w14:paraId="0E7BAAA2" w14:textId="77777777" w:rsidR="0037329E" w:rsidRDefault="0037329E" w:rsidP="008765BE">
      <w:pPr>
        <w:spacing w:line="480" w:lineRule="auto"/>
        <w:jc w:val="right"/>
        <w:rPr>
          <w:sz w:val="24"/>
          <w:szCs w:val="24"/>
        </w:rPr>
      </w:pPr>
    </w:p>
    <w:p w14:paraId="394DB4AF" w14:textId="77777777" w:rsidR="0037329E" w:rsidRPr="0037329E" w:rsidRDefault="0037329E" w:rsidP="008765BE">
      <w:pPr>
        <w:spacing w:line="480" w:lineRule="auto"/>
        <w:rPr>
          <w:sz w:val="24"/>
          <w:szCs w:val="24"/>
        </w:rPr>
      </w:pPr>
    </w:p>
    <w:p w14:paraId="75198160" w14:textId="77777777" w:rsidR="0037329E" w:rsidRPr="0037329E" w:rsidRDefault="0037329E" w:rsidP="0037329E">
      <w:pPr>
        <w:rPr>
          <w:sz w:val="24"/>
          <w:szCs w:val="24"/>
        </w:rPr>
      </w:pPr>
    </w:p>
    <w:p w14:paraId="6E853DFA" w14:textId="77777777" w:rsidR="0037329E" w:rsidRPr="0037329E" w:rsidRDefault="0037329E" w:rsidP="0037329E">
      <w:pPr>
        <w:rPr>
          <w:sz w:val="24"/>
          <w:szCs w:val="24"/>
        </w:rPr>
      </w:pPr>
    </w:p>
    <w:p w14:paraId="08A794A3" w14:textId="77777777" w:rsidR="00405916" w:rsidRPr="0037329E" w:rsidRDefault="0037329E" w:rsidP="0037329E">
      <w:pPr>
        <w:tabs>
          <w:tab w:val="left" w:pos="155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05916" w:rsidRPr="0037329E" w:rsidSect="003732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CE171" w14:textId="77777777" w:rsidR="001250DB" w:rsidRDefault="001250DB" w:rsidP="001B345E">
      <w:pPr>
        <w:spacing w:after="0" w:line="240" w:lineRule="auto"/>
      </w:pPr>
      <w:r>
        <w:separator/>
      </w:r>
    </w:p>
  </w:endnote>
  <w:endnote w:type="continuationSeparator" w:id="0">
    <w:p w14:paraId="6C8EE8F9" w14:textId="77777777" w:rsidR="001250DB" w:rsidRDefault="001250DB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A142" w14:textId="77777777" w:rsidR="001250DB" w:rsidRDefault="001250DB" w:rsidP="001B345E">
      <w:pPr>
        <w:spacing w:after="0" w:line="240" w:lineRule="auto"/>
      </w:pPr>
      <w:r>
        <w:separator/>
      </w:r>
    </w:p>
  </w:footnote>
  <w:footnote w:type="continuationSeparator" w:id="0">
    <w:p w14:paraId="3672A24A" w14:textId="77777777" w:rsidR="001250DB" w:rsidRDefault="001250DB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348"/>
    <w:multiLevelType w:val="hybridMultilevel"/>
    <w:tmpl w:val="1BD4D312"/>
    <w:lvl w:ilvl="0" w:tplc="ED5C6F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36274"/>
    <w:multiLevelType w:val="hybridMultilevel"/>
    <w:tmpl w:val="32C65068"/>
    <w:lvl w:ilvl="0" w:tplc="317A6D1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E96345B"/>
    <w:multiLevelType w:val="hybridMultilevel"/>
    <w:tmpl w:val="AB40313A"/>
    <w:lvl w:ilvl="0" w:tplc="04090017">
      <w:start w:val="1"/>
      <w:numFmt w:val="lowerLetter"/>
      <w:lvlText w:val="%1)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 w15:restartNumberingAfterBreak="0">
    <w:nsid w:val="4B0C5CAB"/>
    <w:multiLevelType w:val="hybridMultilevel"/>
    <w:tmpl w:val="C1A685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227DB"/>
    <w:multiLevelType w:val="hybridMultilevel"/>
    <w:tmpl w:val="7E66A98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518"/>
    <w:rsid w:val="00062DD5"/>
    <w:rsid w:val="000937E0"/>
    <w:rsid w:val="000A0F44"/>
    <w:rsid w:val="000F5292"/>
    <w:rsid w:val="001159E0"/>
    <w:rsid w:val="00120467"/>
    <w:rsid w:val="001250DB"/>
    <w:rsid w:val="00175A6C"/>
    <w:rsid w:val="0018659D"/>
    <w:rsid w:val="001926BC"/>
    <w:rsid w:val="001B345E"/>
    <w:rsid w:val="00297305"/>
    <w:rsid w:val="002C48BF"/>
    <w:rsid w:val="003270FC"/>
    <w:rsid w:val="00335A17"/>
    <w:rsid w:val="003462BC"/>
    <w:rsid w:val="0037329E"/>
    <w:rsid w:val="00381426"/>
    <w:rsid w:val="00397474"/>
    <w:rsid w:val="00405916"/>
    <w:rsid w:val="00412EB5"/>
    <w:rsid w:val="004568DA"/>
    <w:rsid w:val="00477B92"/>
    <w:rsid w:val="00481E3E"/>
    <w:rsid w:val="004B1DE6"/>
    <w:rsid w:val="004C415D"/>
    <w:rsid w:val="004F586E"/>
    <w:rsid w:val="00507567"/>
    <w:rsid w:val="00564F18"/>
    <w:rsid w:val="005D38D7"/>
    <w:rsid w:val="005D7F58"/>
    <w:rsid w:val="005E0609"/>
    <w:rsid w:val="00625874"/>
    <w:rsid w:val="00672A6E"/>
    <w:rsid w:val="006C5F18"/>
    <w:rsid w:val="006D1AA9"/>
    <w:rsid w:val="006D7FAB"/>
    <w:rsid w:val="006F7217"/>
    <w:rsid w:val="00700AD5"/>
    <w:rsid w:val="007125F5"/>
    <w:rsid w:val="007652E7"/>
    <w:rsid w:val="00786DA4"/>
    <w:rsid w:val="007A69B4"/>
    <w:rsid w:val="007C2D60"/>
    <w:rsid w:val="007D66FE"/>
    <w:rsid w:val="007F174A"/>
    <w:rsid w:val="00807E9B"/>
    <w:rsid w:val="008765BE"/>
    <w:rsid w:val="00885B39"/>
    <w:rsid w:val="008A5B67"/>
    <w:rsid w:val="008C79B4"/>
    <w:rsid w:val="008D640F"/>
    <w:rsid w:val="009069C3"/>
    <w:rsid w:val="009161C2"/>
    <w:rsid w:val="00941F31"/>
    <w:rsid w:val="00944563"/>
    <w:rsid w:val="0094655D"/>
    <w:rsid w:val="00953B4C"/>
    <w:rsid w:val="00975680"/>
    <w:rsid w:val="009C4AF8"/>
    <w:rsid w:val="009D7CB5"/>
    <w:rsid w:val="00A9637C"/>
    <w:rsid w:val="00A97FA4"/>
    <w:rsid w:val="00BC3667"/>
    <w:rsid w:val="00BD1A92"/>
    <w:rsid w:val="00BE2A4B"/>
    <w:rsid w:val="00BF29F2"/>
    <w:rsid w:val="00C72190"/>
    <w:rsid w:val="00CA4947"/>
    <w:rsid w:val="00CB37B1"/>
    <w:rsid w:val="00D01C8A"/>
    <w:rsid w:val="00D2199E"/>
    <w:rsid w:val="00D44631"/>
    <w:rsid w:val="00DB087A"/>
    <w:rsid w:val="00E20555"/>
    <w:rsid w:val="00E44991"/>
    <w:rsid w:val="00E63518"/>
    <w:rsid w:val="00E84703"/>
    <w:rsid w:val="00E9280D"/>
    <w:rsid w:val="00EA797D"/>
    <w:rsid w:val="00EC677C"/>
    <w:rsid w:val="00F00C8F"/>
    <w:rsid w:val="00F24055"/>
    <w:rsid w:val="00F55E57"/>
    <w:rsid w:val="00F76945"/>
    <w:rsid w:val="00F941A1"/>
    <w:rsid w:val="00FF2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8251C"/>
  <w15:docId w15:val="{F5C3CD5F-9686-4B06-8438-D154B69D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8E54F-9940-4B20-892B-D840F456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</Template>
  <TotalTime>120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Ovini  Seneviratne</cp:lastModifiedBy>
  <cp:revision>53</cp:revision>
  <cp:lastPrinted>2019-10-21T07:31:00Z</cp:lastPrinted>
  <dcterms:created xsi:type="dcterms:W3CDTF">2017-01-25T03:21:00Z</dcterms:created>
  <dcterms:modified xsi:type="dcterms:W3CDTF">2022-02-02T04:36:00Z</dcterms:modified>
</cp:coreProperties>
</file>
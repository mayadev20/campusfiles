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EC0E9" w14:textId="380D26BA" w:rsidR="003270FC" w:rsidRDefault="003270FC" w:rsidP="00BA682B">
      <w:pPr>
        <w:spacing w:line="276" w:lineRule="auto"/>
        <w:rPr>
          <w:szCs w:val="24"/>
        </w:rPr>
      </w:pPr>
    </w:p>
    <w:p w14:paraId="553CCE61" w14:textId="195FF840" w:rsidR="007D63BA" w:rsidRPr="009D7CB5" w:rsidRDefault="007D63BA" w:rsidP="00BA682B">
      <w:pPr>
        <w:pBdr>
          <w:top w:val="single" w:sz="4" w:space="1" w:color="auto"/>
        </w:pBdr>
        <w:spacing w:line="276" w:lineRule="auto"/>
        <w:ind w:firstLine="720"/>
        <w:jc w:val="center"/>
        <w:rPr>
          <w:b/>
          <w:sz w:val="28"/>
          <w:szCs w:val="28"/>
        </w:rPr>
      </w:pPr>
      <w:r w:rsidRPr="00CB37B1">
        <w:rPr>
          <w:b/>
          <w:sz w:val="28"/>
          <w:szCs w:val="28"/>
        </w:rPr>
        <w:t>Foundation Certificate</w:t>
      </w:r>
      <w:r>
        <w:rPr>
          <w:b/>
          <w:sz w:val="28"/>
          <w:szCs w:val="28"/>
        </w:rPr>
        <w:t xml:space="preserve"> </w:t>
      </w:r>
      <w:r w:rsidRPr="009D7CB5">
        <w:rPr>
          <w:b/>
          <w:sz w:val="28"/>
          <w:szCs w:val="28"/>
        </w:rPr>
        <w:t>in Information Technology</w:t>
      </w:r>
    </w:p>
    <w:p w14:paraId="18C6382E" w14:textId="5D5922FF" w:rsidR="007D63BA" w:rsidRPr="009D7CB5" w:rsidRDefault="00935C25" w:rsidP="00BA682B">
      <w:pPr>
        <w:spacing w:line="276" w:lineRule="auto"/>
        <w:ind w:left="2880"/>
        <w:rPr>
          <w:b/>
          <w:color w:val="002060"/>
          <w:sz w:val="28"/>
          <w:szCs w:val="28"/>
        </w:rPr>
      </w:pPr>
      <w:r w:rsidRPr="00477B92">
        <w:rPr>
          <w:noProof/>
          <w:szCs w:val="24"/>
        </w:rPr>
        <w:drawing>
          <wp:anchor distT="0" distB="0" distL="114300" distR="114300" simplePos="0" relativeHeight="251659264" behindDoc="0" locked="0" layoutInCell="1" allowOverlap="1" wp14:anchorId="703A2AE3" wp14:editId="24D10E3C">
            <wp:simplePos x="0" y="0"/>
            <wp:positionH relativeFrom="margin">
              <wp:posOffset>367541</wp:posOffset>
            </wp:positionH>
            <wp:positionV relativeFrom="paragraph">
              <wp:posOffset>12131</wp:posOffset>
            </wp:positionV>
            <wp:extent cx="547370" cy="559435"/>
            <wp:effectExtent l="0" t="0" r="5080" b="0"/>
            <wp:wrapSquare wrapText="bothSides"/>
            <wp:docPr id="1" name="Picture 5" descr="C:\Users\Yasas\AppData\Local\Microsoft\Windows\Temporary Internet Files\Content.Outlook\XP3YMCA6\SLIIT Academy Logo Final Colour (003).png">
              <a:extLst xmlns:a="http://schemas.openxmlformats.org/drawingml/2006/main">
                <a:ext uri="{FF2B5EF4-FFF2-40B4-BE49-F238E27FC236}">
                  <a16:creationId xmlns:a16="http://schemas.microsoft.com/office/drawing/2014/main" id="{CEB4B577-AE42-4AED-B84A-D4ED3C26DB3A}"/>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Yasas\AppData\Local\Microsoft\Windows\Temporary Internet Files\Content.Outlook\XP3YMCA6\SLIIT Academy Logo Final Colour (003).png">
                      <a:extLst>
                        <a:ext uri="{FF2B5EF4-FFF2-40B4-BE49-F238E27FC236}">
                          <a16:creationId xmlns:a16="http://schemas.microsoft.com/office/drawing/2014/main" id="{CEB4B577-AE42-4AED-B84A-D4ED3C26DB3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370" cy="55943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2060"/>
          <w:sz w:val="28"/>
          <w:szCs w:val="28"/>
        </w:rPr>
        <w:t xml:space="preserve">   </w:t>
      </w:r>
      <w:r w:rsidR="007D63BA">
        <w:rPr>
          <w:b/>
          <w:color w:val="002060"/>
          <w:sz w:val="28"/>
          <w:szCs w:val="28"/>
        </w:rPr>
        <w:t xml:space="preserve">                                    </w:t>
      </w:r>
      <w:r>
        <w:rPr>
          <w:b/>
          <w:color w:val="002060"/>
          <w:sz w:val="28"/>
          <w:szCs w:val="28"/>
        </w:rPr>
        <w:t xml:space="preserve">                                                                         </w:t>
      </w:r>
      <w:r w:rsidR="007D63BA">
        <w:rPr>
          <w:b/>
          <w:color w:val="002060"/>
          <w:sz w:val="28"/>
          <w:szCs w:val="28"/>
        </w:rPr>
        <w:t>System Analysis &amp; Design</w:t>
      </w:r>
    </w:p>
    <w:p w14:paraId="0766077E" w14:textId="71D91DF0" w:rsidR="007D63BA" w:rsidRPr="009D7CB5" w:rsidRDefault="007D63BA" w:rsidP="00BA682B">
      <w:pPr>
        <w:spacing w:line="276" w:lineRule="auto"/>
        <w:ind w:left="3600"/>
        <w:rPr>
          <w:b/>
          <w:sz w:val="24"/>
          <w:szCs w:val="24"/>
        </w:rPr>
      </w:pPr>
      <w:r>
        <w:rPr>
          <w:b/>
          <w:sz w:val="24"/>
          <w:szCs w:val="24"/>
        </w:rPr>
        <w:t xml:space="preserve">                                                      </w:t>
      </w:r>
      <w:r w:rsidR="00EB7919">
        <w:rPr>
          <w:b/>
          <w:sz w:val="24"/>
          <w:szCs w:val="24"/>
        </w:rPr>
        <w:t>Semester 02 – 202</w:t>
      </w:r>
      <w:r w:rsidR="00BA682B">
        <w:rPr>
          <w:b/>
          <w:sz w:val="24"/>
          <w:szCs w:val="24"/>
        </w:rPr>
        <w:t>3</w:t>
      </w:r>
    </w:p>
    <w:p w14:paraId="6057F458" w14:textId="03657354" w:rsidR="00FD01F3" w:rsidRPr="00F06372" w:rsidRDefault="00FD01F3" w:rsidP="00BA682B">
      <w:pPr>
        <w:pBdr>
          <w:bottom w:val="single" w:sz="4" w:space="0" w:color="auto"/>
        </w:pBdr>
        <w:spacing w:line="276" w:lineRule="auto"/>
        <w:jc w:val="center"/>
        <w:rPr>
          <w:b/>
          <w:color w:val="002060"/>
          <w:sz w:val="24"/>
          <w:szCs w:val="24"/>
        </w:rPr>
      </w:pPr>
      <w:r w:rsidRPr="00F06372">
        <w:rPr>
          <w:b/>
          <w:color w:val="002060"/>
          <w:sz w:val="24"/>
          <w:szCs w:val="24"/>
        </w:rPr>
        <w:t>Tutorial 0</w:t>
      </w:r>
      <w:r w:rsidR="00EB7919">
        <w:rPr>
          <w:b/>
          <w:color w:val="002060"/>
          <w:sz w:val="24"/>
          <w:szCs w:val="24"/>
        </w:rPr>
        <w:t>9</w:t>
      </w:r>
      <w:r w:rsidRPr="00F06372">
        <w:rPr>
          <w:b/>
          <w:color w:val="002060"/>
          <w:sz w:val="24"/>
          <w:szCs w:val="24"/>
        </w:rPr>
        <w:t xml:space="preserve"> – </w:t>
      </w:r>
      <w:r w:rsidR="00EB7919">
        <w:rPr>
          <w:b/>
          <w:color w:val="002060"/>
          <w:sz w:val="24"/>
          <w:szCs w:val="24"/>
        </w:rPr>
        <w:t>Logic Modeling</w:t>
      </w:r>
    </w:p>
    <w:p w14:paraId="33521C93" w14:textId="7D2B0ECD" w:rsidR="00935C25" w:rsidRPr="0087520C" w:rsidRDefault="00935C25" w:rsidP="00BA682B">
      <w:pPr>
        <w:spacing w:line="276" w:lineRule="auto"/>
        <w:jc w:val="both"/>
        <w:rPr>
          <w:rFonts w:ascii="Times New Roman" w:hAnsi="Times New Roman" w:cs="Times New Roman"/>
          <w:b/>
          <w:bCs/>
          <w:u w:val="single"/>
        </w:rPr>
      </w:pPr>
      <w:r w:rsidRPr="0087520C">
        <w:rPr>
          <w:rFonts w:ascii="Times New Roman" w:hAnsi="Times New Roman" w:cs="Times New Roman"/>
          <w:b/>
          <w:bCs/>
          <w:u w:val="single"/>
        </w:rPr>
        <w:t>Section 01- Structured Questions</w:t>
      </w:r>
    </w:p>
    <w:p w14:paraId="217A5FE9" w14:textId="258D285C" w:rsidR="00702B4A" w:rsidRPr="0087520C" w:rsidRDefault="00702B4A" w:rsidP="00BA682B">
      <w:pPr>
        <w:pStyle w:val="ListParagraph"/>
        <w:numPr>
          <w:ilvl w:val="0"/>
          <w:numId w:val="1"/>
        </w:numPr>
        <w:spacing w:after="0" w:line="276" w:lineRule="auto"/>
        <w:rPr>
          <w:rFonts w:cstheme="minorHAnsi"/>
        </w:rPr>
      </w:pPr>
      <w:r w:rsidRPr="0087520C">
        <w:rPr>
          <w:rFonts w:cstheme="minorHAnsi"/>
        </w:rPr>
        <w:t>Draw the decision table to validate the following functionality.</w:t>
      </w:r>
    </w:p>
    <w:p w14:paraId="6ACA86BC" w14:textId="77777777" w:rsidR="0087520C" w:rsidRDefault="0087520C" w:rsidP="00BA682B">
      <w:pPr>
        <w:pStyle w:val="ListParagraph"/>
        <w:spacing w:after="0" w:line="276" w:lineRule="auto"/>
        <w:ind w:left="360"/>
        <w:rPr>
          <w:rFonts w:cstheme="minorHAnsi"/>
          <w:noProof/>
        </w:rPr>
      </w:pPr>
    </w:p>
    <w:p w14:paraId="3EF1DA2C" w14:textId="5D5A4309" w:rsidR="00702B4A" w:rsidRPr="0087520C" w:rsidRDefault="00702B4A" w:rsidP="00BA682B">
      <w:pPr>
        <w:pStyle w:val="ListParagraph"/>
        <w:spacing w:after="0" w:line="276" w:lineRule="auto"/>
        <w:ind w:left="360"/>
        <w:rPr>
          <w:rFonts w:cstheme="minorHAnsi"/>
        </w:rPr>
      </w:pPr>
      <w:r w:rsidRPr="0087520C">
        <w:rPr>
          <w:rFonts w:cstheme="minorHAnsi"/>
          <w:noProof/>
        </w:rPr>
        <w:drawing>
          <wp:anchor distT="0" distB="0" distL="114300" distR="114300" simplePos="0" relativeHeight="251661824" behindDoc="0" locked="0" layoutInCell="1" allowOverlap="1" wp14:anchorId="6BE3318A" wp14:editId="4685D3E4">
            <wp:simplePos x="0" y="0"/>
            <wp:positionH relativeFrom="column">
              <wp:posOffset>533400</wp:posOffset>
            </wp:positionH>
            <wp:positionV relativeFrom="paragraph">
              <wp:posOffset>3810</wp:posOffset>
            </wp:positionV>
            <wp:extent cx="3629025" cy="666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1700"/>
                    <a:stretch/>
                  </pic:blipFill>
                  <pic:spPr bwMode="auto">
                    <a:xfrm>
                      <a:off x="0" y="0"/>
                      <a:ext cx="3629025" cy="666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4BA818" w14:textId="458A5F11" w:rsidR="00702B4A" w:rsidRPr="0087520C" w:rsidRDefault="00702B4A" w:rsidP="00BA682B">
      <w:pPr>
        <w:pStyle w:val="ListParagraph"/>
        <w:spacing w:after="0" w:line="276" w:lineRule="auto"/>
        <w:ind w:left="360"/>
        <w:rPr>
          <w:rFonts w:cstheme="minorHAnsi"/>
        </w:rPr>
      </w:pPr>
    </w:p>
    <w:p w14:paraId="0D2420AF" w14:textId="77777777" w:rsidR="00702B4A" w:rsidRPr="0087520C" w:rsidRDefault="00702B4A" w:rsidP="00BA682B">
      <w:pPr>
        <w:pStyle w:val="ListParagraph"/>
        <w:spacing w:after="0" w:line="276" w:lineRule="auto"/>
        <w:ind w:left="360"/>
        <w:rPr>
          <w:rFonts w:cstheme="minorHAnsi"/>
        </w:rPr>
      </w:pPr>
    </w:p>
    <w:p w14:paraId="747C7FF3" w14:textId="77777777" w:rsidR="00702B4A" w:rsidRPr="0087520C" w:rsidRDefault="00702B4A" w:rsidP="00BA682B">
      <w:pPr>
        <w:pStyle w:val="ListParagraph"/>
        <w:spacing w:after="0" w:line="276" w:lineRule="auto"/>
        <w:ind w:left="360"/>
        <w:rPr>
          <w:rFonts w:cstheme="minorHAnsi"/>
        </w:rPr>
      </w:pPr>
    </w:p>
    <w:p w14:paraId="122A2FD4" w14:textId="075B6305" w:rsidR="001753A1" w:rsidRPr="0087520C" w:rsidRDefault="001753A1" w:rsidP="00BA682B">
      <w:pPr>
        <w:pStyle w:val="ListParagraph"/>
        <w:spacing w:after="0" w:line="276" w:lineRule="auto"/>
        <w:ind w:left="360"/>
        <w:jc w:val="both"/>
        <w:rPr>
          <w:rFonts w:cstheme="minorHAnsi"/>
          <w:b/>
          <w:bCs/>
          <w:iCs/>
        </w:rPr>
      </w:pPr>
      <w:r w:rsidRPr="0087520C">
        <w:rPr>
          <w:rFonts w:cstheme="minorHAnsi"/>
          <w:b/>
          <w:bCs/>
          <w:iCs/>
        </w:rPr>
        <w:t xml:space="preserve">Note: if </w:t>
      </w:r>
      <w:r w:rsidR="00C41084" w:rsidRPr="0087520C">
        <w:rPr>
          <w:rFonts w:cstheme="minorHAnsi"/>
          <w:b/>
          <w:bCs/>
          <w:iCs/>
        </w:rPr>
        <w:t xml:space="preserve">the </w:t>
      </w:r>
      <w:r w:rsidRPr="0087520C">
        <w:rPr>
          <w:rFonts w:cstheme="minorHAnsi"/>
          <w:b/>
          <w:bCs/>
          <w:iCs/>
        </w:rPr>
        <w:t xml:space="preserve">user entered the Email and password only it </w:t>
      </w:r>
      <w:r w:rsidR="00FD01F3" w:rsidRPr="0087520C">
        <w:rPr>
          <w:rFonts w:cstheme="minorHAnsi"/>
          <w:b/>
          <w:bCs/>
          <w:iCs/>
        </w:rPr>
        <w:t>proceeds</w:t>
      </w:r>
      <w:r w:rsidRPr="0087520C">
        <w:rPr>
          <w:rFonts w:cstheme="minorHAnsi"/>
          <w:b/>
          <w:bCs/>
          <w:iCs/>
        </w:rPr>
        <w:t xml:space="preserve"> the login, otherwise it will show the error message</w:t>
      </w:r>
    </w:p>
    <w:p w14:paraId="0E47E2AC" w14:textId="77777777" w:rsidR="001753A1" w:rsidRPr="0087520C" w:rsidRDefault="001753A1" w:rsidP="00BA682B">
      <w:pPr>
        <w:spacing w:after="0" w:line="276" w:lineRule="auto"/>
        <w:rPr>
          <w:rFonts w:cstheme="minorHAnsi"/>
        </w:rPr>
      </w:pPr>
    </w:p>
    <w:p w14:paraId="5174EDC4" w14:textId="0C1D278F" w:rsidR="00A82FEF" w:rsidRPr="0087520C" w:rsidRDefault="00A82FEF" w:rsidP="00BA682B">
      <w:pPr>
        <w:pStyle w:val="ListParagraph"/>
        <w:numPr>
          <w:ilvl w:val="0"/>
          <w:numId w:val="1"/>
        </w:numPr>
        <w:spacing w:after="0" w:line="276" w:lineRule="auto"/>
        <w:rPr>
          <w:rFonts w:cstheme="minorHAnsi"/>
        </w:rPr>
      </w:pPr>
      <w:r w:rsidRPr="0087520C">
        <w:rPr>
          <w:rFonts w:cstheme="minorHAnsi"/>
        </w:rPr>
        <w:t xml:space="preserve">The following table recommends the criteria used in giving discounts by a book publisher for different customers based on customer type and the number of books they order. Draw the </w:t>
      </w:r>
      <w:r w:rsidRPr="0087520C">
        <w:rPr>
          <w:rFonts w:cstheme="minorHAnsi"/>
          <w:b/>
        </w:rPr>
        <w:t xml:space="preserve">decision tree </w:t>
      </w:r>
      <w:r w:rsidRPr="0087520C">
        <w:rPr>
          <w:rFonts w:cstheme="minorHAnsi"/>
        </w:rPr>
        <w:t xml:space="preserve">for the following scenario. </w:t>
      </w:r>
      <w:r w:rsidRPr="0087520C">
        <w:rPr>
          <w:rFonts w:cstheme="minorHAnsi"/>
        </w:rPr>
        <w:tab/>
      </w:r>
      <w:r w:rsidRPr="0087520C">
        <w:rPr>
          <w:rFonts w:cstheme="minorHAnsi"/>
        </w:rPr>
        <w:tab/>
      </w:r>
      <w:r w:rsidRPr="0087520C">
        <w:rPr>
          <w:rFonts w:cstheme="minorHAnsi"/>
        </w:rPr>
        <w:tab/>
      </w:r>
    </w:p>
    <w:p w14:paraId="0DD26142" w14:textId="38B1D50C" w:rsidR="00A82FEF" w:rsidRPr="0087520C" w:rsidRDefault="00A82FEF" w:rsidP="00BA682B">
      <w:pPr>
        <w:pStyle w:val="ListParagraph"/>
        <w:spacing w:before="240" w:after="0" w:line="276" w:lineRule="auto"/>
        <w:ind w:left="1080"/>
        <w:rPr>
          <w:rFonts w:cstheme="minorHAnsi"/>
        </w:rPr>
      </w:pPr>
      <w:r w:rsidRPr="0087520C">
        <w:rPr>
          <w:rFonts w:cstheme="minorHAnsi"/>
        </w:rPr>
        <w:tab/>
      </w:r>
      <w:r w:rsidRPr="0087520C">
        <w:rPr>
          <w:rFonts w:cstheme="minorHAnsi"/>
        </w:rPr>
        <w:tab/>
      </w:r>
      <w:r w:rsidRPr="0087520C">
        <w:rPr>
          <w:rFonts w:cstheme="minorHAnsi"/>
        </w:rPr>
        <w:tab/>
      </w:r>
      <w:r w:rsidRPr="0087520C">
        <w:rPr>
          <w:rFonts w:cstheme="minorHAnsi"/>
        </w:rPr>
        <w:tab/>
      </w:r>
      <w:r w:rsidRPr="0087520C">
        <w:rPr>
          <w:rFonts w:cstheme="minorHAnsi"/>
        </w:rPr>
        <w:tab/>
      </w:r>
      <w:r w:rsidRPr="0087520C">
        <w:rPr>
          <w:rFonts w:cstheme="minorHAnsi"/>
        </w:rPr>
        <w:tab/>
      </w:r>
      <w:r w:rsidRPr="0087520C">
        <w:rPr>
          <w:rFonts w:cstheme="minorHAnsi"/>
        </w:rPr>
        <w:tab/>
      </w:r>
      <w:r w:rsidRPr="0087520C">
        <w:rPr>
          <w:rFonts w:cstheme="minorHAnsi"/>
        </w:rPr>
        <w:tab/>
      </w:r>
      <w:r w:rsidRPr="0087520C">
        <w:rPr>
          <w:rFonts w:cstheme="minorHAnsi"/>
        </w:rPr>
        <w:tab/>
      </w:r>
    </w:p>
    <w:tbl>
      <w:tblPr>
        <w:tblW w:w="8520" w:type="dxa"/>
        <w:tblInd w:w="420" w:type="dxa"/>
        <w:tblCellMar>
          <w:left w:w="0" w:type="dxa"/>
          <w:right w:w="0" w:type="dxa"/>
        </w:tblCellMar>
        <w:tblLook w:val="04A0" w:firstRow="1" w:lastRow="0" w:firstColumn="1" w:lastColumn="0" w:noHBand="0" w:noVBand="1"/>
      </w:tblPr>
      <w:tblGrid>
        <w:gridCol w:w="1280"/>
        <w:gridCol w:w="2160"/>
        <w:gridCol w:w="3150"/>
        <w:gridCol w:w="1930"/>
      </w:tblGrid>
      <w:tr w:rsidR="00A82FEF" w:rsidRPr="0087520C" w14:paraId="14E30B33" w14:textId="77777777" w:rsidTr="00053946">
        <w:trPr>
          <w:trHeight w:val="268"/>
        </w:trPr>
        <w:tc>
          <w:tcPr>
            <w:tcW w:w="128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vAlign w:val="center"/>
            <w:hideMark/>
          </w:tcPr>
          <w:p w14:paraId="5AE9C76A" w14:textId="77777777" w:rsidR="00A82FEF" w:rsidRPr="0087520C" w:rsidRDefault="00A82FEF" w:rsidP="00BA682B">
            <w:pPr>
              <w:spacing w:after="0" w:line="276" w:lineRule="auto"/>
              <w:rPr>
                <w:rFonts w:cstheme="minorHAnsi"/>
              </w:rPr>
            </w:pPr>
            <w:r w:rsidRPr="0087520C">
              <w:rPr>
                <w:rFonts w:cstheme="minorHAnsi"/>
              </w:rPr>
              <w:t xml:space="preserve">Rule </w:t>
            </w:r>
          </w:p>
        </w:tc>
        <w:tc>
          <w:tcPr>
            <w:tcW w:w="216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14:paraId="55940E50" w14:textId="77777777" w:rsidR="00A82FEF" w:rsidRPr="0087520C" w:rsidRDefault="00A82FEF" w:rsidP="00BA682B">
            <w:pPr>
              <w:spacing w:after="0" w:line="276" w:lineRule="auto"/>
              <w:rPr>
                <w:rFonts w:cstheme="minorHAnsi"/>
              </w:rPr>
            </w:pPr>
            <w:r w:rsidRPr="0087520C">
              <w:rPr>
                <w:rFonts w:cstheme="minorHAnsi"/>
              </w:rPr>
              <w:t>Type of customer</w:t>
            </w:r>
          </w:p>
        </w:tc>
        <w:tc>
          <w:tcPr>
            <w:tcW w:w="3150" w:type="dxa"/>
            <w:tcBorders>
              <w:top w:val="single" w:sz="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14:paraId="2BF606FA" w14:textId="77777777" w:rsidR="00A82FEF" w:rsidRPr="0087520C" w:rsidRDefault="00A82FEF" w:rsidP="00BA682B">
            <w:pPr>
              <w:spacing w:after="0" w:line="276" w:lineRule="auto"/>
              <w:rPr>
                <w:rFonts w:cstheme="minorHAnsi"/>
              </w:rPr>
            </w:pPr>
            <w:r w:rsidRPr="0087520C">
              <w:rPr>
                <w:rFonts w:cstheme="minorHAnsi"/>
              </w:rPr>
              <w:t>Ordered number of books</w:t>
            </w:r>
          </w:p>
        </w:tc>
        <w:tc>
          <w:tcPr>
            <w:tcW w:w="1930" w:type="dxa"/>
            <w:tcBorders>
              <w:top w:val="single" w:sz="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14:paraId="18767E96" w14:textId="77777777" w:rsidR="00A82FEF" w:rsidRPr="0087520C" w:rsidRDefault="00A82FEF" w:rsidP="00BA682B">
            <w:pPr>
              <w:spacing w:after="0" w:line="276" w:lineRule="auto"/>
              <w:rPr>
                <w:rFonts w:cstheme="minorHAnsi"/>
              </w:rPr>
            </w:pPr>
            <w:r w:rsidRPr="0087520C">
              <w:rPr>
                <w:rFonts w:cstheme="minorHAnsi"/>
              </w:rPr>
              <w:t>Discount</w:t>
            </w:r>
          </w:p>
        </w:tc>
      </w:tr>
      <w:tr w:rsidR="00A82FEF" w:rsidRPr="0087520C" w14:paraId="5506F698" w14:textId="77777777" w:rsidTr="00053946">
        <w:trPr>
          <w:trHeight w:val="13"/>
        </w:trPr>
        <w:tc>
          <w:tcPr>
            <w:tcW w:w="128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vAlign w:val="center"/>
            <w:hideMark/>
          </w:tcPr>
          <w:p w14:paraId="65315AAC" w14:textId="77777777" w:rsidR="00A82FEF" w:rsidRPr="0087520C" w:rsidRDefault="00A82FEF" w:rsidP="00BA682B">
            <w:pPr>
              <w:spacing w:after="0" w:line="276" w:lineRule="auto"/>
              <w:rPr>
                <w:rFonts w:cstheme="minorHAnsi"/>
              </w:rPr>
            </w:pPr>
            <w:r w:rsidRPr="0087520C">
              <w:rPr>
                <w:rFonts w:cstheme="minorHAnsi"/>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706CB3" w14:textId="77777777" w:rsidR="00A82FEF" w:rsidRPr="0087520C" w:rsidRDefault="00A82FEF" w:rsidP="00BA682B">
            <w:pPr>
              <w:spacing w:line="276" w:lineRule="auto"/>
              <w:rPr>
                <w:rFonts w:cstheme="minorHAnsi"/>
              </w:rPr>
            </w:pPr>
            <w:r w:rsidRPr="0087520C">
              <w:rPr>
                <w:rFonts w:cstheme="minorHAnsi"/>
              </w:rPr>
              <w:t>Book store</w:t>
            </w:r>
          </w:p>
        </w:tc>
        <w:tc>
          <w:tcPr>
            <w:tcW w:w="31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06DE4D" w14:textId="77777777" w:rsidR="00A82FEF" w:rsidRPr="0087520C" w:rsidRDefault="00A82FEF" w:rsidP="00BA682B">
            <w:pPr>
              <w:spacing w:line="276" w:lineRule="auto"/>
              <w:rPr>
                <w:rFonts w:cstheme="minorHAnsi"/>
              </w:rPr>
            </w:pPr>
            <w:r w:rsidRPr="0087520C">
              <w:rPr>
                <w:rFonts w:cstheme="minorHAnsi"/>
              </w:rPr>
              <w:t>40 or more than 40 books</w:t>
            </w:r>
          </w:p>
        </w:tc>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8B108E" w14:textId="77777777" w:rsidR="00A82FEF" w:rsidRPr="0087520C" w:rsidRDefault="00A82FEF" w:rsidP="00BA682B">
            <w:pPr>
              <w:spacing w:line="276" w:lineRule="auto"/>
              <w:rPr>
                <w:rFonts w:cstheme="minorHAnsi"/>
              </w:rPr>
            </w:pPr>
            <w:r w:rsidRPr="0087520C">
              <w:rPr>
                <w:rFonts w:cstheme="minorHAnsi"/>
              </w:rPr>
              <w:t>25% Discount</w:t>
            </w:r>
          </w:p>
        </w:tc>
      </w:tr>
      <w:tr w:rsidR="00A82FEF" w:rsidRPr="0087520C" w14:paraId="76BB8B75" w14:textId="77777777" w:rsidTr="00053946">
        <w:trPr>
          <w:trHeight w:val="13"/>
        </w:trPr>
        <w:tc>
          <w:tcPr>
            <w:tcW w:w="128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vAlign w:val="center"/>
            <w:hideMark/>
          </w:tcPr>
          <w:p w14:paraId="072F0B5A" w14:textId="77777777" w:rsidR="00A82FEF" w:rsidRPr="0087520C" w:rsidRDefault="00A82FEF" w:rsidP="00BA682B">
            <w:pPr>
              <w:spacing w:after="0" w:line="276" w:lineRule="auto"/>
              <w:rPr>
                <w:rFonts w:cstheme="minorHAnsi"/>
              </w:rPr>
            </w:pPr>
            <w:r w:rsidRPr="0087520C">
              <w:rPr>
                <w:rFonts w:cstheme="minorHAnsi"/>
              </w:rPr>
              <w:t>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31EEA" w14:textId="77777777" w:rsidR="00A82FEF" w:rsidRPr="0087520C" w:rsidRDefault="00A82FEF" w:rsidP="00BA682B">
            <w:pPr>
              <w:spacing w:line="276" w:lineRule="auto"/>
              <w:rPr>
                <w:rFonts w:cstheme="minorHAnsi"/>
              </w:rPr>
            </w:pPr>
            <w:r w:rsidRPr="0087520C">
              <w:rPr>
                <w:rFonts w:cstheme="minorHAnsi"/>
              </w:rPr>
              <w:t>Book store</w:t>
            </w:r>
          </w:p>
        </w:tc>
        <w:tc>
          <w:tcPr>
            <w:tcW w:w="31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55B8B8" w14:textId="77777777" w:rsidR="00A82FEF" w:rsidRPr="0087520C" w:rsidRDefault="00A82FEF" w:rsidP="00BA682B">
            <w:pPr>
              <w:spacing w:line="276" w:lineRule="auto"/>
              <w:rPr>
                <w:rFonts w:cstheme="minorHAnsi"/>
              </w:rPr>
            </w:pPr>
            <w:r w:rsidRPr="0087520C">
              <w:rPr>
                <w:rFonts w:cstheme="minorHAnsi"/>
              </w:rPr>
              <w:t>Less than 40 books</w:t>
            </w:r>
          </w:p>
        </w:tc>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9C5026" w14:textId="77777777" w:rsidR="00A82FEF" w:rsidRPr="0087520C" w:rsidRDefault="00A82FEF" w:rsidP="00BA682B">
            <w:pPr>
              <w:spacing w:line="276" w:lineRule="auto"/>
              <w:rPr>
                <w:rFonts w:cstheme="minorHAnsi"/>
              </w:rPr>
            </w:pPr>
            <w:r w:rsidRPr="0087520C">
              <w:rPr>
                <w:rFonts w:cstheme="minorHAnsi"/>
              </w:rPr>
              <w:t>5% Discount</w:t>
            </w:r>
          </w:p>
        </w:tc>
      </w:tr>
      <w:tr w:rsidR="00A82FEF" w:rsidRPr="0087520C" w14:paraId="2ECE6573" w14:textId="77777777" w:rsidTr="00053946">
        <w:trPr>
          <w:trHeight w:val="13"/>
        </w:trPr>
        <w:tc>
          <w:tcPr>
            <w:tcW w:w="128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vAlign w:val="center"/>
            <w:hideMark/>
          </w:tcPr>
          <w:p w14:paraId="13E1F68D" w14:textId="77777777" w:rsidR="00A82FEF" w:rsidRPr="0087520C" w:rsidRDefault="00A82FEF" w:rsidP="00BA682B">
            <w:pPr>
              <w:spacing w:after="0" w:line="276" w:lineRule="auto"/>
              <w:rPr>
                <w:rFonts w:cstheme="minorHAnsi"/>
              </w:rPr>
            </w:pPr>
            <w:r w:rsidRPr="0087520C">
              <w:rPr>
                <w:rFonts w:cstheme="minorHAnsi"/>
              </w:rPr>
              <w:t>3</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BC3A31" w14:textId="77777777" w:rsidR="00A82FEF" w:rsidRPr="0087520C" w:rsidRDefault="00A82FEF" w:rsidP="00BA682B">
            <w:pPr>
              <w:spacing w:line="276" w:lineRule="auto"/>
              <w:rPr>
                <w:rFonts w:cstheme="minorHAnsi"/>
              </w:rPr>
            </w:pPr>
            <w:r w:rsidRPr="0087520C">
              <w:rPr>
                <w:rFonts w:cstheme="minorHAnsi"/>
              </w:rPr>
              <w:t>Individual</w:t>
            </w:r>
          </w:p>
        </w:tc>
        <w:tc>
          <w:tcPr>
            <w:tcW w:w="31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1141C3" w14:textId="77777777" w:rsidR="00A82FEF" w:rsidRPr="0087520C" w:rsidRDefault="00A82FEF" w:rsidP="00BA682B">
            <w:pPr>
              <w:spacing w:line="276" w:lineRule="auto"/>
              <w:rPr>
                <w:rFonts w:cstheme="minorHAnsi"/>
              </w:rPr>
            </w:pPr>
            <w:r w:rsidRPr="0087520C">
              <w:rPr>
                <w:rFonts w:cstheme="minorHAnsi"/>
              </w:rPr>
              <w:t>5-10 books</w:t>
            </w:r>
          </w:p>
        </w:tc>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14DF7D" w14:textId="77777777" w:rsidR="00A82FEF" w:rsidRPr="0087520C" w:rsidRDefault="00A82FEF" w:rsidP="00BA682B">
            <w:pPr>
              <w:spacing w:line="276" w:lineRule="auto"/>
              <w:rPr>
                <w:rFonts w:cstheme="minorHAnsi"/>
              </w:rPr>
            </w:pPr>
            <w:r w:rsidRPr="0087520C">
              <w:rPr>
                <w:rFonts w:cstheme="minorHAnsi"/>
              </w:rPr>
              <w:t>5% Discount</w:t>
            </w:r>
          </w:p>
        </w:tc>
      </w:tr>
      <w:tr w:rsidR="00A82FEF" w:rsidRPr="0087520C" w14:paraId="6718B5B0" w14:textId="77777777" w:rsidTr="00053946">
        <w:trPr>
          <w:trHeight w:val="13"/>
        </w:trPr>
        <w:tc>
          <w:tcPr>
            <w:tcW w:w="128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vAlign w:val="center"/>
            <w:hideMark/>
          </w:tcPr>
          <w:p w14:paraId="3F16B89B" w14:textId="77777777" w:rsidR="00A82FEF" w:rsidRPr="0087520C" w:rsidRDefault="00A82FEF" w:rsidP="00BA682B">
            <w:pPr>
              <w:spacing w:after="0" w:line="276" w:lineRule="auto"/>
              <w:rPr>
                <w:rFonts w:cstheme="minorHAnsi"/>
              </w:rPr>
            </w:pPr>
            <w:r w:rsidRPr="0087520C">
              <w:rPr>
                <w:rFonts w:cstheme="minorHAnsi"/>
              </w:rPr>
              <w:t>4</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4E541" w14:textId="77777777" w:rsidR="00A82FEF" w:rsidRPr="0087520C" w:rsidRDefault="00A82FEF" w:rsidP="00BA682B">
            <w:pPr>
              <w:spacing w:line="276" w:lineRule="auto"/>
              <w:rPr>
                <w:rFonts w:cstheme="minorHAnsi"/>
              </w:rPr>
            </w:pPr>
            <w:r w:rsidRPr="0087520C">
              <w:rPr>
                <w:rFonts w:cstheme="minorHAnsi"/>
              </w:rPr>
              <w:t>Individual</w:t>
            </w:r>
          </w:p>
        </w:tc>
        <w:tc>
          <w:tcPr>
            <w:tcW w:w="31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7CBCB5F" w14:textId="77777777" w:rsidR="00A82FEF" w:rsidRPr="0087520C" w:rsidRDefault="00A82FEF" w:rsidP="00BA682B">
            <w:pPr>
              <w:spacing w:line="276" w:lineRule="auto"/>
              <w:rPr>
                <w:rFonts w:cstheme="minorHAnsi"/>
              </w:rPr>
            </w:pPr>
            <w:r w:rsidRPr="0087520C">
              <w:rPr>
                <w:rFonts w:cstheme="minorHAnsi"/>
              </w:rPr>
              <w:t>11-15 books</w:t>
            </w:r>
          </w:p>
        </w:tc>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45F6C6" w14:textId="77777777" w:rsidR="00A82FEF" w:rsidRPr="0087520C" w:rsidRDefault="00A82FEF" w:rsidP="00BA682B">
            <w:pPr>
              <w:spacing w:line="276" w:lineRule="auto"/>
              <w:rPr>
                <w:rFonts w:cstheme="minorHAnsi"/>
              </w:rPr>
            </w:pPr>
            <w:r w:rsidRPr="0087520C">
              <w:rPr>
                <w:rFonts w:cstheme="minorHAnsi"/>
              </w:rPr>
              <w:t>10% Discount</w:t>
            </w:r>
          </w:p>
        </w:tc>
      </w:tr>
      <w:tr w:rsidR="00A82FEF" w:rsidRPr="0087520C" w14:paraId="7DE6C2EB" w14:textId="77777777" w:rsidTr="00053946">
        <w:trPr>
          <w:trHeight w:val="13"/>
        </w:trPr>
        <w:tc>
          <w:tcPr>
            <w:tcW w:w="128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vAlign w:val="center"/>
          </w:tcPr>
          <w:p w14:paraId="39FEFDC6" w14:textId="77777777" w:rsidR="00A82FEF" w:rsidRPr="0087520C" w:rsidRDefault="00A82FEF" w:rsidP="00BA682B">
            <w:pPr>
              <w:spacing w:after="0" w:line="276" w:lineRule="auto"/>
              <w:rPr>
                <w:rFonts w:cstheme="minorHAnsi"/>
              </w:rPr>
            </w:pPr>
            <w:r w:rsidRPr="0087520C">
              <w:rPr>
                <w:rFonts w:cstheme="minorHAnsi"/>
              </w:rPr>
              <w:t>5</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5A70CC" w14:textId="77777777" w:rsidR="00A82FEF" w:rsidRPr="0087520C" w:rsidRDefault="00A82FEF" w:rsidP="00BA682B">
            <w:pPr>
              <w:spacing w:line="276" w:lineRule="auto"/>
              <w:rPr>
                <w:rFonts w:cstheme="minorHAnsi"/>
              </w:rPr>
            </w:pPr>
            <w:r w:rsidRPr="0087520C">
              <w:rPr>
                <w:rFonts w:cstheme="minorHAnsi"/>
              </w:rPr>
              <w:t>Individual</w:t>
            </w:r>
          </w:p>
        </w:tc>
        <w:tc>
          <w:tcPr>
            <w:tcW w:w="31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6A5E9BF" w14:textId="77777777" w:rsidR="00A82FEF" w:rsidRPr="0087520C" w:rsidRDefault="00A82FEF" w:rsidP="00BA682B">
            <w:pPr>
              <w:spacing w:line="276" w:lineRule="auto"/>
              <w:rPr>
                <w:rFonts w:cstheme="minorHAnsi"/>
              </w:rPr>
            </w:pPr>
            <w:r w:rsidRPr="0087520C">
              <w:rPr>
                <w:rFonts w:cstheme="minorHAnsi"/>
              </w:rPr>
              <w:t>More than 15 books</w:t>
            </w:r>
          </w:p>
        </w:tc>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6052199" w14:textId="77777777" w:rsidR="00A82FEF" w:rsidRPr="0087520C" w:rsidRDefault="00A82FEF" w:rsidP="00BA682B">
            <w:pPr>
              <w:spacing w:line="276" w:lineRule="auto"/>
              <w:rPr>
                <w:rFonts w:cstheme="minorHAnsi"/>
              </w:rPr>
            </w:pPr>
            <w:r w:rsidRPr="0087520C">
              <w:rPr>
                <w:rFonts w:cstheme="minorHAnsi"/>
              </w:rPr>
              <w:t>15% Discount</w:t>
            </w:r>
          </w:p>
        </w:tc>
      </w:tr>
    </w:tbl>
    <w:p w14:paraId="4EB6C17C" w14:textId="77777777" w:rsidR="001558C4" w:rsidRPr="0087520C" w:rsidRDefault="001558C4" w:rsidP="00BA682B">
      <w:pPr>
        <w:pStyle w:val="ListParagraph"/>
        <w:spacing w:after="0" w:line="276" w:lineRule="auto"/>
        <w:ind w:left="360"/>
        <w:rPr>
          <w:rFonts w:cstheme="minorHAnsi"/>
        </w:rPr>
      </w:pPr>
    </w:p>
    <w:p w14:paraId="0F736C43" w14:textId="6A5E3993" w:rsidR="001558C4" w:rsidRPr="0087520C" w:rsidRDefault="00BA682B" w:rsidP="00BA682B">
      <w:pPr>
        <w:pStyle w:val="ListParagraph"/>
        <w:numPr>
          <w:ilvl w:val="0"/>
          <w:numId w:val="1"/>
        </w:numPr>
        <w:spacing w:after="0" w:line="276" w:lineRule="auto"/>
        <w:rPr>
          <w:rFonts w:cstheme="minorHAnsi"/>
        </w:rPr>
      </w:pPr>
      <w:r w:rsidRPr="0087520C">
        <w:rPr>
          <w:rFonts w:cstheme="minorHAnsi"/>
          <w:noProof/>
        </w:rPr>
        <w:lastRenderedPageBreak/>
        <w:drawing>
          <wp:anchor distT="0" distB="0" distL="114300" distR="114300" simplePos="0" relativeHeight="251655680" behindDoc="0" locked="0" layoutInCell="1" allowOverlap="1" wp14:anchorId="3751A9DE" wp14:editId="7A40E894">
            <wp:simplePos x="0" y="0"/>
            <wp:positionH relativeFrom="column">
              <wp:posOffset>381000</wp:posOffset>
            </wp:positionH>
            <wp:positionV relativeFrom="paragraph">
              <wp:posOffset>361950</wp:posOffset>
            </wp:positionV>
            <wp:extent cx="4743450" cy="2906395"/>
            <wp:effectExtent l="0" t="0" r="0" b="8255"/>
            <wp:wrapSquare wrapText="bothSides"/>
            <wp:docPr id="2" name="Picture 2" descr="http://minjianlp.weebly.com/uploads/3/7/5/3/37531253/780095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jianlp.weebly.com/uploads/3/7/5/3/37531253/780095_or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90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8C4" w:rsidRPr="0087520C">
        <w:rPr>
          <w:rFonts w:cstheme="minorHAnsi"/>
        </w:rPr>
        <w:t xml:space="preserve">Simplify the </w:t>
      </w:r>
      <w:r w:rsidR="004843FE" w:rsidRPr="0087520C">
        <w:rPr>
          <w:rFonts w:cstheme="minorHAnsi"/>
        </w:rPr>
        <w:t>given decision table</w:t>
      </w:r>
      <w:r w:rsidR="002F1F5D" w:rsidRPr="0087520C">
        <w:rPr>
          <w:rFonts w:cstheme="minorHAnsi"/>
        </w:rPr>
        <w:t xml:space="preserve"> and draw the decision </w:t>
      </w:r>
      <w:r w:rsidR="00D77AC7" w:rsidRPr="0087520C">
        <w:rPr>
          <w:rFonts w:cstheme="minorHAnsi"/>
        </w:rPr>
        <w:t>tree.</w:t>
      </w:r>
    </w:p>
    <w:p w14:paraId="11754E40" w14:textId="0249F590" w:rsidR="00A07D15" w:rsidRPr="0087520C" w:rsidRDefault="00A07D15" w:rsidP="00BA682B">
      <w:pPr>
        <w:spacing w:after="0" w:line="276" w:lineRule="auto"/>
        <w:rPr>
          <w:rFonts w:cstheme="minorHAnsi"/>
        </w:rPr>
      </w:pPr>
    </w:p>
    <w:p w14:paraId="24CB1DDC" w14:textId="77777777" w:rsidR="00A07D15" w:rsidRPr="0087520C" w:rsidRDefault="00A07D15" w:rsidP="00BA682B">
      <w:pPr>
        <w:spacing w:line="276" w:lineRule="auto"/>
        <w:rPr>
          <w:rFonts w:cstheme="minorHAnsi"/>
        </w:rPr>
      </w:pPr>
    </w:p>
    <w:p w14:paraId="40B253CA" w14:textId="77777777" w:rsidR="00A07D15" w:rsidRPr="0087520C" w:rsidRDefault="00A07D15" w:rsidP="00BA682B">
      <w:pPr>
        <w:spacing w:line="276" w:lineRule="auto"/>
        <w:rPr>
          <w:rFonts w:cstheme="minorHAnsi"/>
        </w:rPr>
      </w:pPr>
    </w:p>
    <w:p w14:paraId="4280F4E9" w14:textId="77777777" w:rsidR="00A07D15" w:rsidRPr="0087520C" w:rsidRDefault="00A07D15" w:rsidP="00BA682B">
      <w:pPr>
        <w:spacing w:line="276" w:lineRule="auto"/>
        <w:rPr>
          <w:rFonts w:cstheme="minorHAnsi"/>
        </w:rPr>
      </w:pPr>
    </w:p>
    <w:p w14:paraId="0ADB2460" w14:textId="77777777" w:rsidR="00A07D15" w:rsidRPr="0087520C" w:rsidRDefault="00A07D15" w:rsidP="00BA682B">
      <w:pPr>
        <w:spacing w:line="276" w:lineRule="auto"/>
        <w:rPr>
          <w:rFonts w:cstheme="minorHAnsi"/>
        </w:rPr>
      </w:pPr>
    </w:p>
    <w:p w14:paraId="271D363F" w14:textId="77777777" w:rsidR="00A07D15" w:rsidRPr="0087520C" w:rsidRDefault="00A07D15" w:rsidP="00BA682B">
      <w:pPr>
        <w:spacing w:line="276" w:lineRule="auto"/>
        <w:rPr>
          <w:rFonts w:cstheme="minorHAnsi"/>
        </w:rPr>
      </w:pPr>
    </w:p>
    <w:p w14:paraId="4DF4A851" w14:textId="77777777" w:rsidR="00A07D15" w:rsidRPr="0087520C" w:rsidRDefault="00A07D15" w:rsidP="00BA682B">
      <w:pPr>
        <w:spacing w:line="276" w:lineRule="auto"/>
        <w:rPr>
          <w:rFonts w:cstheme="minorHAnsi"/>
        </w:rPr>
      </w:pPr>
    </w:p>
    <w:p w14:paraId="565D0D6D" w14:textId="77777777" w:rsidR="00A07D15" w:rsidRPr="0087520C" w:rsidRDefault="00A07D15" w:rsidP="00BA682B">
      <w:pPr>
        <w:spacing w:line="276" w:lineRule="auto"/>
        <w:rPr>
          <w:rFonts w:cstheme="minorHAnsi"/>
        </w:rPr>
      </w:pPr>
    </w:p>
    <w:p w14:paraId="7E9EDF41" w14:textId="77777777" w:rsidR="00A07D15" w:rsidRPr="0087520C" w:rsidRDefault="00A07D15" w:rsidP="00BA682B">
      <w:pPr>
        <w:spacing w:line="276" w:lineRule="auto"/>
        <w:rPr>
          <w:rFonts w:cstheme="minorHAnsi"/>
        </w:rPr>
      </w:pPr>
    </w:p>
    <w:p w14:paraId="6578CABA" w14:textId="77777777" w:rsidR="00A07D15" w:rsidRPr="0087520C" w:rsidRDefault="00A07D15" w:rsidP="00BA682B">
      <w:pPr>
        <w:spacing w:line="276" w:lineRule="auto"/>
        <w:rPr>
          <w:rFonts w:cstheme="minorHAnsi"/>
        </w:rPr>
      </w:pPr>
    </w:p>
    <w:p w14:paraId="67242426" w14:textId="708BB944" w:rsidR="0055355E" w:rsidRPr="0087520C" w:rsidRDefault="0055355E" w:rsidP="00BA682B">
      <w:pPr>
        <w:pStyle w:val="ListParagraph"/>
        <w:numPr>
          <w:ilvl w:val="0"/>
          <w:numId w:val="1"/>
        </w:numPr>
        <w:spacing w:after="0" w:line="276" w:lineRule="auto"/>
        <w:jc w:val="both"/>
        <w:rPr>
          <w:rFonts w:cstheme="minorHAnsi"/>
        </w:rPr>
      </w:pPr>
      <w:r w:rsidRPr="0087520C">
        <w:rPr>
          <w:rFonts w:cstheme="minorHAnsi"/>
        </w:rPr>
        <w:t>Summarize the following requirements in the form of a decision table</w:t>
      </w:r>
    </w:p>
    <w:p w14:paraId="5692672B" w14:textId="0F73BC9C" w:rsidR="0055355E" w:rsidRPr="0087520C" w:rsidRDefault="0055355E" w:rsidP="00BA682B">
      <w:pPr>
        <w:pStyle w:val="ListParagraph"/>
        <w:spacing w:after="0" w:line="276" w:lineRule="auto"/>
        <w:ind w:left="360"/>
        <w:jc w:val="both"/>
        <w:rPr>
          <w:rFonts w:cstheme="minorHAnsi"/>
        </w:rPr>
      </w:pPr>
      <w:r w:rsidRPr="0087520C">
        <w:rPr>
          <w:rFonts w:cstheme="minorHAnsi"/>
        </w:rPr>
        <w:t xml:space="preserve">"A-Guide" is an online tour guide system where customers can plan their tour route. System supports three main functions: Create </w:t>
      </w:r>
      <w:r w:rsidR="00C41084" w:rsidRPr="0087520C">
        <w:rPr>
          <w:rFonts w:cstheme="minorHAnsi"/>
        </w:rPr>
        <w:t xml:space="preserve">a </w:t>
      </w:r>
      <w:r w:rsidRPr="0087520C">
        <w:rPr>
          <w:rFonts w:cstheme="minorHAnsi"/>
        </w:rPr>
        <w:t>route/path in the map, print map and renew membership. A registered member has to provide his/her login credentials to log into the system. If they are incorrect an error message is displayed. Once use</w:t>
      </w:r>
      <w:r w:rsidR="00C41084" w:rsidRPr="0087520C">
        <w:rPr>
          <w:rFonts w:cstheme="minorHAnsi"/>
        </w:rPr>
        <w:t>r</w:t>
      </w:r>
      <w:r w:rsidRPr="0087520C">
        <w:rPr>
          <w:rFonts w:cstheme="minorHAnsi"/>
        </w:rPr>
        <w:t xml:space="preserve">s successfully log in to the system they can plan the tour and get print outs. </w:t>
      </w:r>
    </w:p>
    <w:p w14:paraId="37A50E81" w14:textId="294C296D" w:rsidR="0055355E" w:rsidRPr="0087520C" w:rsidRDefault="0055355E" w:rsidP="00BA682B">
      <w:pPr>
        <w:pStyle w:val="ListParagraph"/>
        <w:spacing w:after="0" w:line="276" w:lineRule="auto"/>
        <w:ind w:left="360"/>
        <w:jc w:val="both"/>
        <w:rPr>
          <w:rFonts w:cstheme="minorHAnsi"/>
        </w:rPr>
      </w:pPr>
      <w:r w:rsidRPr="0087520C">
        <w:rPr>
          <w:rFonts w:cstheme="minorHAnsi"/>
        </w:rPr>
        <w:t>When the user logs in if the membership expiry date is in that month the system will display a notification mentioning that the user has to pay the membership due</w:t>
      </w:r>
      <w:r w:rsidR="00C41084" w:rsidRPr="0087520C">
        <w:rPr>
          <w:rFonts w:cstheme="minorHAnsi"/>
        </w:rPr>
        <w:t>s</w:t>
      </w:r>
      <w:r w:rsidRPr="0087520C">
        <w:rPr>
          <w:rFonts w:cstheme="minorHAnsi"/>
        </w:rPr>
        <w:t>. In this case</w:t>
      </w:r>
      <w:r w:rsidR="00C41084" w:rsidRPr="0087520C">
        <w:rPr>
          <w:rFonts w:cstheme="minorHAnsi"/>
        </w:rPr>
        <w:t>,</w:t>
      </w:r>
      <w:r w:rsidRPr="0087520C">
        <w:rPr>
          <w:rFonts w:cstheme="minorHAnsi"/>
        </w:rPr>
        <w:t xml:space="preserve"> he/she can renew the membership.</w:t>
      </w:r>
    </w:p>
    <w:p w14:paraId="6EA5A0FE" w14:textId="522A37F7" w:rsidR="0055355E" w:rsidRPr="0087520C" w:rsidRDefault="0055355E" w:rsidP="00BA682B">
      <w:pPr>
        <w:pStyle w:val="ListParagraph"/>
        <w:spacing w:after="0" w:line="276" w:lineRule="auto"/>
        <w:ind w:left="360"/>
        <w:jc w:val="both"/>
        <w:rPr>
          <w:rFonts w:cstheme="minorHAnsi"/>
        </w:rPr>
      </w:pPr>
      <w:r w:rsidRPr="0087520C">
        <w:rPr>
          <w:rFonts w:cstheme="minorHAnsi"/>
        </w:rPr>
        <w:t xml:space="preserve"> If a new member joins the system, he has to first register with the system by filling the registration form and paying the membership fee online.  A new member can continue operation only after registering in the system by paying. </w:t>
      </w:r>
    </w:p>
    <w:p w14:paraId="5BE339F3" w14:textId="77777777" w:rsidR="002F1F5D" w:rsidRPr="0087520C" w:rsidRDefault="002F1F5D" w:rsidP="00BA682B">
      <w:pPr>
        <w:spacing w:line="276" w:lineRule="auto"/>
        <w:jc w:val="both"/>
        <w:rPr>
          <w:rFonts w:cstheme="minorHAnsi"/>
          <w:shd w:val="clear" w:color="auto" w:fill="FFFFFF"/>
        </w:rPr>
      </w:pPr>
    </w:p>
    <w:p w14:paraId="01B913B6" w14:textId="77777777" w:rsidR="008A2473" w:rsidRPr="0087520C" w:rsidRDefault="008A2473" w:rsidP="00BA682B">
      <w:pPr>
        <w:pStyle w:val="ListParagraph"/>
        <w:numPr>
          <w:ilvl w:val="0"/>
          <w:numId w:val="1"/>
        </w:numPr>
        <w:spacing w:after="0" w:line="276" w:lineRule="auto"/>
        <w:jc w:val="both"/>
        <w:rPr>
          <w:rFonts w:cstheme="minorHAnsi"/>
        </w:rPr>
      </w:pPr>
      <w:r w:rsidRPr="0087520C">
        <w:rPr>
          <w:rFonts w:cstheme="minorHAnsi"/>
        </w:rPr>
        <w:t>Company X sells merchandise to wholesale and retail outlets. Wholesale customers receive a two percent discount on all orders.  The company also encourages both wholesale and retail customers to pay cash on delivery. If they pay cash on delivery they will get an additional two percent discount.  If any buyer buys more than 50 units of products another two percent discount is given. Specify these requirements in the form of a decision table.</w:t>
      </w:r>
    </w:p>
    <w:p w14:paraId="488D36C9" w14:textId="39EF4ADB" w:rsidR="00BA682B" w:rsidRPr="0087520C" w:rsidRDefault="00BA682B">
      <w:pPr>
        <w:rPr>
          <w:rFonts w:cstheme="minorHAnsi"/>
          <w:b/>
          <w:bCs/>
          <w:u w:val="single"/>
        </w:rPr>
      </w:pPr>
      <w:r w:rsidRPr="0087520C">
        <w:rPr>
          <w:rFonts w:cstheme="minorHAnsi"/>
          <w:b/>
          <w:bCs/>
          <w:u w:val="single"/>
        </w:rPr>
        <w:br w:type="page"/>
      </w:r>
    </w:p>
    <w:p w14:paraId="43D3982B" w14:textId="77777777" w:rsidR="00EF63C6" w:rsidRPr="0087520C" w:rsidRDefault="00EF63C6" w:rsidP="00BA682B">
      <w:pPr>
        <w:pStyle w:val="ListParagraph"/>
        <w:numPr>
          <w:ilvl w:val="0"/>
          <w:numId w:val="1"/>
        </w:numPr>
        <w:spacing w:after="0" w:line="276" w:lineRule="auto"/>
        <w:jc w:val="both"/>
        <w:rPr>
          <w:rFonts w:cstheme="minorHAnsi"/>
        </w:rPr>
      </w:pPr>
      <w:r w:rsidRPr="0087520C">
        <w:rPr>
          <w:rFonts w:cstheme="minorHAnsi"/>
        </w:rPr>
        <w:lastRenderedPageBreak/>
        <w:t>Consider the following function.</w:t>
      </w:r>
    </w:p>
    <w:p w14:paraId="27817D8B" w14:textId="331EF31A" w:rsidR="00EF63C6" w:rsidRPr="0087520C" w:rsidRDefault="00EF63C6" w:rsidP="00BA682B">
      <w:pPr>
        <w:pStyle w:val="ListParagraph"/>
        <w:spacing w:after="0" w:line="276" w:lineRule="auto"/>
        <w:ind w:left="360"/>
        <w:jc w:val="both"/>
        <w:rPr>
          <w:rFonts w:cstheme="minorHAnsi"/>
        </w:rPr>
      </w:pPr>
      <w:r w:rsidRPr="0087520C">
        <w:rPr>
          <w:rFonts w:cstheme="minorHAnsi"/>
        </w:rPr>
        <w:t xml:space="preserve">The Employee number (Eno) should be entered into the system. If the employee gets a salary below Rs: 25000 and is unmarried, he is entitled to receive </w:t>
      </w:r>
      <w:r w:rsidR="00C41084" w:rsidRPr="0087520C">
        <w:rPr>
          <w:rFonts w:cstheme="minorHAnsi"/>
        </w:rPr>
        <w:t xml:space="preserve">a </w:t>
      </w:r>
      <w:r w:rsidRPr="0087520C">
        <w:rPr>
          <w:rFonts w:cstheme="minorHAnsi"/>
        </w:rPr>
        <w:t xml:space="preserve">10% bonus. If the employee gets a salary equivalent or above Rs: 25000 and is unmarried, he is entitled to receive 8% bonus. All the Married employees will get </w:t>
      </w:r>
      <w:r w:rsidR="00C41084" w:rsidRPr="0087520C">
        <w:rPr>
          <w:rFonts w:cstheme="minorHAnsi"/>
        </w:rPr>
        <w:t xml:space="preserve">a </w:t>
      </w:r>
      <w:r w:rsidRPr="0087520C">
        <w:rPr>
          <w:rFonts w:cstheme="minorHAnsi"/>
        </w:rPr>
        <w:t>15% bonus regardless of the salary amount. The bonus percentage should be printed on the screen respectively.</w:t>
      </w:r>
    </w:p>
    <w:p w14:paraId="2DBA01C2" w14:textId="064B032A" w:rsidR="00EF63C6" w:rsidRPr="0087520C" w:rsidRDefault="00EF63C6" w:rsidP="00BA682B">
      <w:pPr>
        <w:pStyle w:val="ListParagraph"/>
        <w:numPr>
          <w:ilvl w:val="0"/>
          <w:numId w:val="14"/>
        </w:numPr>
        <w:spacing w:after="200" w:line="276" w:lineRule="auto"/>
        <w:jc w:val="both"/>
        <w:rPr>
          <w:rFonts w:cstheme="minorHAnsi"/>
        </w:rPr>
      </w:pPr>
      <w:r w:rsidRPr="0087520C">
        <w:rPr>
          <w:rFonts w:cstheme="minorHAnsi"/>
        </w:rPr>
        <w:t xml:space="preserve">Draw the decision tree for the above function. </w:t>
      </w:r>
      <w:r w:rsidRPr="0087520C">
        <w:rPr>
          <w:rFonts w:cstheme="minorHAnsi"/>
        </w:rPr>
        <w:tab/>
      </w:r>
      <w:r w:rsidRPr="0087520C">
        <w:rPr>
          <w:rFonts w:cstheme="minorHAnsi"/>
        </w:rPr>
        <w:tab/>
      </w:r>
      <w:r w:rsidRPr="0087520C">
        <w:rPr>
          <w:rFonts w:cstheme="minorHAnsi"/>
        </w:rPr>
        <w:tab/>
        <w:t xml:space="preserve">                 </w:t>
      </w:r>
    </w:p>
    <w:p w14:paraId="5C3A88E3" w14:textId="4774EF55" w:rsidR="008A2473" w:rsidRPr="0087520C" w:rsidRDefault="00EF63C6" w:rsidP="00BA682B">
      <w:pPr>
        <w:pStyle w:val="ListParagraph"/>
        <w:numPr>
          <w:ilvl w:val="0"/>
          <w:numId w:val="14"/>
        </w:numPr>
        <w:spacing w:after="200" w:line="276" w:lineRule="auto"/>
        <w:jc w:val="both"/>
        <w:rPr>
          <w:rFonts w:cstheme="minorHAnsi"/>
        </w:rPr>
      </w:pPr>
      <w:r w:rsidRPr="0087520C">
        <w:rPr>
          <w:rFonts w:cstheme="minorHAnsi"/>
        </w:rPr>
        <w:t>Draw the decision table for the above function.</w:t>
      </w:r>
      <w:r w:rsidRPr="0087520C">
        <w:rPr>
          <w:rFonts w:cstheme="minorHAnsi"/>
        </w:rPr>
        <w:tab/>
      </w:r>
      <w:r w:rsidRPr="0087520C">
        <w:rPr>
          <w:rFonts w:cstheme="minorHAnsi"/>
        </w:rPr>
        <w:tab/>
      </w:r>
      <w:r w:rsidRPr="0087520C">
        <w:rPr>
          <w:rFonts w:cstheme="minorHAnsi"/>
        </w:rPr>
        <w:tab/>
      </w:r>
      <w:r w:rsidRPr="0087520C">
        <w:rPr>
          <w:rFonts w:cstheme="minorHAnsi"/>
        </w:rPr>
        <w:tab/>
      </w:r>
    </w:p>
    <w:p w14:paraId="6C0E70E9" w14:textId="77777777" w:rsidR="00D87FF7" w:rsidRPr="0087520C" w:rsidRDefault="00D87FF7" w:rsidP="00BA682B">
      <w:pPr>
        <w:pStyle w:val="ListParagraph"/>
        <w:spacing w:after="200" w:line="276" w:lineRule="auto"/>
        <w:ind w:left="1080"/>
        <w:jc w:val="both"/>
        <w:rPr>
          <w:rFonts w:cstheme="minorHAnsi"/>
        </w:rPr>
      </w:pPr>
    </w:p>
    <w:p w14:paraId="103D8622" w14:textId="77777777" w:rsidR="00D87FF7" w:rsidRPr="0087520C" w:rsidRDefault="00D87FF7" w:rsidP="00BA682B">
      <w:pPr>
        <w:pStyle w:val="ListParagraph"/>
        <w:numPr>
          <w:ilvl w:val="0"/>
          <w:numId w:val="1"/>
        </w:numPr>
        <w:spacing w:after="0" w:line="276" w:lineRule="auto"/>
        <w:jc w:val="both"/>
        <w:rPr>
          <w:rFonts w:cstheme="minorHAnsi"/>
        </w:rPr>
      </w:pPr>
      <w:r w:rsidRPr="0087520C">
        <w:rPr>
          <w:rFonts w:cstheme="minorHAnsi"/>
        </w:rPr>
        <w:t>Consider the following function.</w:t>
      </w:r>
    </w:p>
    <w:p w14:paraId="234F8DFD" w14:textId="77777777" w:rsidR="00D87FF7" w:rsidRPr="0087520C" w:rsidRDefault="00D87FF7" w:rsidP="00BA682B">
      <w:pPr>
        <w:pStyle w:val="ListParagraph"/>
        <w:spacing w:after="0" w:line="276" w:lineRule="auto"/>
        <w:ind w:left="360"/>
        <w:jc w:val="both"/>
        <w:rPr>
          <w:rFonts w:cstheme="minorHAnsi"/>
        </w:rPr>
      </w:pPr>
      <w:bookmarkStart w:id="0" w:name="_Hlk499121973"/>
      <w:r w:rsidRPr="0087520C">
        <w:rPr>
          <w:rFonts w:cstheme="minorHAnsi"/>
        </w:rPr>
        <w:t>A store wants to run a discount campaign to attract new customers. The store owner decided to offer different discounts based on the following conditions.</w:t>
      </w:r>
    </w:p>
    <w:p w14:paraId="3E06DFE7" w14:textId="4560F580" w:rsidR="00D87FF7" w:rsidRPr="0087520C" w:rsidRDefault="00D87FF7" w:rsidP="00BA682B">
      <w:pPr>
        <w:pStyle w:val="ListParagraph"/>
        <w:spacing w:after="0" w:line="276" w:lineRule="auto"/>
        <w:ind w:left="360"/>
        <w:jc w:val="both"/>
        <w:rPr>
          <w:rFonts w:cstheme="minorHAnsi"/>
        </w:rPr>
      </w:pPr>
      <w:r w:rsidRPr="0087520C">
        <w:rPr>
          <w:rFonts w:cstheme="minorHAnsi"/>
        </w:rPr>
        <w:t xml:space="preserve">If the customer is registered and who is older than 25 years, the total amount of transactions are greater than Rs.5000, then the customer is entitled to </w:t>
      </w:r>
      <w:r w:rsidR="00C41084" w:rsidRPr="0087520C">
        <w:rPr>
          <w:rFonts w:cstheme="minorHAnsi"/>
        </w:rPr>
        <w:t xml:space="preserve">a </w:t>
      </w:r>
      <w:r w:rsidRPr="0087520C">
        <w:rPr>
          <w:rFonts w:cstheme="minorHAnsi"/>
        </w:rPr>
        <w:t>discount of 50%.</w:t>
      </w:r>
    </w:p>
    <w:p w14:paraId="28C87537" w14:textId="1080B9AF" w:rsidR="00D87FF7" w:rsidRPr="0087520C" w:rsidRDefault="00D87FF7" w:rsidP="00BA682B">
      <w:pPr>
        <w:pStyle w:val="ListParagraph"/>
        <w:spacing w:after="0" w:line="276" w:lineRule="auto"/>
        <w:ind w:left="360"/>
        <w:jc w:val="both"/>
        <w:rPr>
          <w:rFonts w:cstheme="minorHAnsi"/>
        </w:rPr>
      </w:pPr>
      <w:r w:rsidRPr="0087520C">
        <w:rPr>
          <w:rFonts w:cstheme="minorHAnsi"/>
        </w:rPr>
        <w:t>For registered customers</w:t>
      </w:r>
      <w:r w:rsidR="00C41084" w:rsidRPr="0087520C">
        <w:rPr>
          <w:rFonts w:cstheme="minorHAnsi"/>
        </w:rPr>
        <w:t>,</w:t>
      </w:r>
      <w:r w:rsidRPr="0087520C">
        <w:rPr>
          <w:rFonts w:cstheme="minorHAnsi"/>
        </w:rPr>
        <w:t xml:space="preserve"> those who are older than 25 years and </w:t>
      </w:r>
      <w:r w:rsidR="00C41084" w:rsidRPr="0087520C">
        <w:rPr>
          <w:rFonts w:cstheme="minorHAnsi"/>
        </w:rPr>
        <w:t xml:space="preserve">the </w:t>
      </w:r>
      <w:r w:rsidRPr="0087520C">
        <w:rPr>
          <w:rFonts w:cstheme="minorHAnsi"/>
        </w:rPr>
        <w:t>total amount of transactions are greater than Rs.5000 are entitled to get 10% discount.</w:t>
      </w:r>
    </w:p>
    <w:p w14:paraId="2D457FB8" w14:textId="77777777" w:rsidR="00D87FF7" w:rsidRPr="0087520C" w:rsidRDefault="00D87FF7" w:rsidP="00BA682B">
      <w:pPr>
        <w:pStyle w:val="ListParagraph"/>
        <w:spacing w:after="0" w:line="276" w:lineRule="auto"/>
        <w:ind w:left="360"/>
        <w:jc w:val="both"/>
        <w:rPr>
          <w:rFonts w:cstheme="minorHAnsi"/>
        </w:rPr>
      </w:pPr>
      <w:r w:rsidRPr="0087520C">
        <w:rPr>
          <w:rFonts w:cstheme="minorHAnsi"/>
        </w:rPr>
        <w:t xml:space="preserve">If the customer is a registered customer and the age is under 25 years he/she is entitling to get 25% discount (For this discount the total amount of transactions is not considered). </w:t>
      </w:r>
    </w:p>
    <w:p w14:paraId="5E418D49" w14:textId="77777777" w:rsidR="00D87FF7" w:rsidRPr="0087520C" w:rsidRDefault="00D87FF7" w:rsidP="00BA682B">
      <w:pPr>
        <w:pStyle w:val="ListParagraph"/>
        <w:spacing w:after="0" w:line="276" w:lineRule="auto"/>
        <w:ind w:left="360"/>
        <w:jc w:val="both"/>
        <w:rPr>
          <w:rFonts w:cstheme="minorHAnsi"/>
        </w:rPr>
      </w:pPr>
      <w:r w:rsidRPr="0087520C">
        <w:rPr>
          <w:rFonts w:cstheme="minorHAnsi"/>
        </w:rPr>
        <w:t>For unregistered customers, no discounts are given. The store introduces a membership scheme for those customers.</w:t>
      </w:r>
    </w:p>
    <w:bookmarkEnd w:id="0"/>
    <w:p w14:paraId="13D60263" w14:textId="77777777" w:rsidR="00D87FF7" w:rsidRPr="0087520C" w:rsidRDefault="00D87FF7" w:rsidP="00BA682B">
      <w:pPr>
        <w:pStyle w:val="ListParagraph"/>
        <w:spacing w:after="0" w:line="276" w:lineRule="auto"/>
        <w:ind w:left="360"/>
        <w:jc w:val="both"/>
        <w:rPr>
          <w:rFonts w:cstheme="minorHAnsi"/>
        </w:rPr>
      </w:pPr>
    </w:p>
    <w:p w14:paraId="142653C7" w14:textId="1FBC0FF4" w:rsidR="00D87FF7" w:rsidRPr="0087520C" w:rsidRDefault="00D87FF7" w:rsidP="00BA682B">
      <w:pPr>
        <w:pStyle w:val="ListParagraph"/>
        <w:numPr>
          <w:ilvl w:val="0"/>
          <w:numId w:val="16"/>
        </w:numPr>
        <w:spacing w:after="0" w:line="276" w:lineRule="auto"/>
        <w:ind w:left="810" w:hanging="90"/>
        <w:jc w:val="both"/>
        <w:rPr>
          <w:rFonts w:cstheme="minorHAnsi"/>
        </w:rPr>
      </w:pPr>
      <w:r w:rsidRPr="0087520C">
        <w:rPr>
          <w:rFonts w:cstheme="minorHAnsi"/>
        </w:rPr>
        <w:t>Draw the decision table for the above function.</w:t>
      </w:r>
      <w:r w:rsidRPr="0087520C">
        <w:rPr>
          <w:rFonts w:cstheme="minorHAnsi"/>
        </w:rPr>
        <w:tab/>
      </w:r>
      <w:r w:rsidRPr="0087520C">
        <w:rPr>
          <w:rFonts w:cstheme="minorHAnsi"/>
        </w:rPr>
        <w:tab/>
      </w:r>
      <w:r w:rsidRPr="0087520C">
        <w:rPr>
          <w:rFonts w:cstheme="minorHAnsi"/>
        </w:rPr>
        <w:tab/>
      </w:r>
      <w:r w:rsidRPr="0087520C">
        <w:rPr>
          <w:rFonts w:cstheme="minorHAnsi"/>
        </w:rPr>
        <w:tab/>
      </w:r>
    </w:p>
    <w:p w14:paraId="712E73B9" w14:textId="77777777" w:rsidR="00935C25" w:rsidRPr="0087520C" w:rsidRDefault="00D87FF7" w:rsidP="00BA682B">
      <w:pPr>
        <w:pStyle w:val="ListParagraph"/>
        <w:numPr>
          <w:ilvl w:val="0"/>
          <w:numId w:val="16"/>
        </w:numPr>
        <w:spacing w:after="0" w:line="276" w:lineRule="auto"/>
        <w:ind w:left="810" w:hanging="90"/>
        <w:jc w:val="both"/>
        <w:rPr>
          <w:rFonts w:cstheme="minorHAnsi"/>
        </w:rPr>
      </w:pPr>
      <w:r w:rsidRPr="0087520C">
        <w:rPr>
          <w:rFonts w:cstheme="minorHAnsi"/>
        </w:rPr>
        <w:t xml:space="preserve">Draw the decision tree for the above function. </w:t>
      </w:r>
      <w:r w:rsidRPr="0087520C">
        <w:rPr>
          <w:rFonts w:cstheme="minorHAnsi"/>
        </w:rPr>
        <w:tab/>
      </w:r>
    </w:p>
    <w:p w14:paraId="601B213C" w14:textId="77777777" w:rsidR="00BA682B" w:rsidRPr="0087520C" w:rsidRDefault="00BA682B">
      <w:pPr>
        <w:rPr>
          <w:rFonts w:ascii="Times New Roman" w:hAnsi="Times New Roman" w:cs="Times New Roman"/>
          <w:b/>
          <w:bCs/>
          <w:u w:val="single"/>
        </w:rPr>
      </w:pPr>
    </w:p>
    <w:p w14:paraId="4953EDFC" w14:textId="46FC822F" w:rsidR="00935C25" w:rsidRPr="0087520C" w:rsidRDefault="00935C25" w:rsidP="00BA682B">
      <w:pPr>
        <w:spacing w:line="276" w:lineRule="auto"/>
        <w:jc w:val="both"/>
        <w:rPr>
          <w:rFonts w:ascii="Times New Roman" w:hAnsi="Times New Roman" w:cs="Times New Roman"/>
          <w:b/>
          <w:bCs/>
          <w:u w:val="single"/>
        </w:rPr>
      </w:pPr>
      <w:r w:rsidRPr="0087520C">
        <w:rPr>
          <w:rFonts w:ascii="Times New Roman" w:hAnsi="Times New Roman" w:cs="Times New Roman"/>
          <w:b/>
          <w:bCs/>
          <w:u w:val="single"/>
        </w:rPr>
        <w:t>Section 02- Multiple Choice Questions</w:t>
      </w:r>
    </w:p>
    <w:p w14:paraId="33DDB33D"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Decision tree uses</w:t>
      </w:r>
    </w:p>
    <w:p w14:paraId="5B320B11" w14:textId="77777777" w:rsidR="00935C25" w:rsidRPr="0087520C" w:rsidRDefault="00935C25" w:rsidP="00BA682B">
      <w:pPr>
        <w:pStyle w:val="ListParagraph"/>
        <w:numPr>
          <w:ilvl w:val="0"/>
          <w:numId w:val="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pictorial depictation of alternate conditions</w:t>
      </w:r>
    </w:p>
    <w:p w14:paraId="29DF7833" w14:textId="77777777" w:rsidR="00935C25" w:rsidRPr="0087520C" w:rsidRDefault="00935C25" w:rsidP="00BA682B">
      <w:pPr>
        <w:pStyle w:val="ListParagraph"/>
        <w:numPr>
          <w:ilvl w:val="0"/>
          <w:numId w:val="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nodes and branches</w:t>
      </w:r>
    </w:p>
    <w:p w14:paraId="7D12FB04" w14:textId="77777777" w:rsidR="00935C25" w:rsidRPr="0087520C" w:rsidRDefault="00935C25" w:rsidP="00BA682B">
      <w:pPr>
        <w:pStyle w:val="ListParagraph"/>
        <w:numPr>
          <w:ilvl w:val="0"/>
          <w:numId w:val="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consequences of various depicted alternates</w:t>
      </w:r>
    </w:p>
    <w:p w14:paraId="5C34B506" w14:textId="77777777" w:rsidR="00935C25" w:rsidRPr="0087520C" w:rsidRDefault="00935C25" w:rsidP="00BA682B">
      <w:pPr>
        <w:pStyle w:val="ListParagraph"/>
        <w:numPr>
          <w:ilvl w:val="0"/>
          <w:numId w:val="3"/>
        </w:numPr>
        <w:spacing w:line="276" w:lineRule="auto"/>
        <w:jc w:val="both"/>
        <w:rPr>
          <w:rFonts w:ascii="Times New Roman" w:hAnsi="Times New Roman" w:cs="Times New Roman"/>
          <w:bCs/>
          <w:shd w:val="clear" w:color="auto" w:fill="FFFFFF"/>
        </w:rPr>
      </w:pPr>
      <w:r w:rsidRPr="0087520C">
        <w:rPr>
          <w:rFonts w:ascii="Times New Roman" w:hAnsi="Times New Roman" w:cs="Times New Roman"/>
          <w:bCs/>
          <w:shd w:val="clear" w:color="auto" w:fill="FFFFFF"/>
        </w:rPr>
        <w:t>All of the above</w:t>
      </w:r>
    </w:p>
    <w:p w14:paraId="6D1188A9" w14:textId="77777777" w:rsidR="00935C25" w:rsidRPr="0087520C" w:rsidRDefault="00935C25" w:rsidP="00BA682B">
      <w:pPr>
        <w:pStyle w:val="ListParagraph"/>
        <w:numPr>
          <w:ilvl w:val="0"/>
          <w:numId w:val="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None of the above</w:t>
      </w:r>
    </w:p>
    <w:p w14:paraId="54B4A14C" w14:textId="77777777" w:rsidR="00935C25" w:rsidRPr="0087520C" w:rsidRDefault="00935C25" w:rsidP="00BA682B">
      <w:pPr>
        <w:pStyle w:val="ListParagraph"/>
        <w:spacing w:line="276" w:lineRule="auto"/>
        <w:jc w:val="both"/>
        <w:rPr>
          <w:rFonts w:ascii="Times New Roman" w:hAnsi="Times New Roman" w:cs="Times New Roman"/>
          <w:shd w:val="clear" w:color="auto" w:fill="FFFFFF"/>
        </w:rPr>
      </w:pPr>
    </w:p>
    <w:p w14:paraId="309CBBA6"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decision table facilitates conditions to be related to</w:t>
      </w:r>
    </w:p>
    <w:p w14:paraId="07D79D62" w14:textId="77777777" w:rsidR="00935C25" w:rsidRPr="0087520C" w:rsidRDefault="00935C25" w:rsidP="00BA682B">
      <w:pPr>
        <w:pStyle w:val="ListParagraph"/>
        <w:numPr>
          <w:ilvl w:val="0"/>
          <w:numId w:val="4"/>
        </w:numPr>
        <w:spacing w:line="276" w:lineRule="auto"/>
        <w:jc w:val="both"/>
        <w:rPr>
          <w:rFonts w:ascii="Times New Roman" w:hAnsi="Times New Roman" w:cs="Times New Roman"/>
          <w:bCs/>
          <w:shd w:val="clear" w:color="auto" w:fill="FFFFFF"/>
        </w:rPr>
      </w:pPr>
      <w:r w:rsidRPr="0087520C">
        <w:rPr>
          <w:rFonts w:ascii="Times New Roman" w:hAnsi="Times New Roman" w:cs="Times New Roman"/>
          <w:bCs/>
          <w:shd w:val="clear" w:color="auto" w:fill="FFFFFF"/>
        </w:rPr>
        <w:t>actions</w:t>
      </w:r>
    </w:p>
    <w:p w14:paraId="75BD766A" w14:textId="77777777" w:rsidR="00935C25" w:rsidRPr="0087520C" w:rsidRDefault="00935C25" w:rsidP="00BA682B">
      <w:pPr>
        <w:pStyle w:val="ListParagraph"/>
        <w:numPr>
          <w:ilvl w:val="0"/>
          <w:numId w:val="4"/>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programs</w:t>
      </w:r>
    </w:p>
    <w:p w14:paraId="0074BB18" w14:textId="77777777" w:rsidR="00935C25" w:rsidRPr="0087520C" w:rsidRDefault="00935C25" w:rsidP="00BA682B">
      <w:pPr>
        <w:pStyle w:val="ListParagraph"/>
        <w:numPr>
          <w:ilvl w:val="0"/>
          <w:numId w:val="4"/>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tables</w:t>
      </w:r>
    </w:p>
    <w:p w14:paraId="193A417E" w14:textId="77777777" w:rsidR="00935C25" w:rsidRPr="0087520C" w:rsidRDefault="00935C25" w:rsidP="00BA682B">
      <w:pPr>
        <w:pStyle w:val="ListParagraph"/>
        <w:numPr>
          <w:ilvl w:val="0"/>
          <w:numId w:val="4"/>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operation</w:t>
      </w:r>
    </w:p>
    <w:p w14:paraId="6AEF33F9" w14:textId="77777777" w:rsidR="00935C25" w:rsidRPr="0087520C" w:rsidRDefault="00935C25" w:rsidP="00BA682B">
      <w:pPr>
        <w:pStyle w:val="ListParagraph"/>
        <w:numPr>
          <w:ilvl w:val="0"/>
          <w:numId w:val="4"/>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None of the above</w:t>
      </w:r>
    </w:p>
    <w:p w14:paraId="75A9BB72" w14:textId="0B57D5C3" w:rsidR="0087520C" w:rsidRDefault="0087520C">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B8900E0"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lastRenderedPageBreak/>
        <w:t>The rule(s) to follow in constructing decision tables is (are):</w:t>
      </w:r>
    </w:p>
    <w:p w14:paraId="21F3399D" w14:textId="77777777" w:rsidR="00935C25" w:rsidRPr="0087520C" w:rsidRDefault="00935C25" w:rsidP="00BA682B">
      <w:pPr>
        <w:pStyle w:val="ListParagraph"/>
        <w:numPr>
          <w:ilvl w:val="0"/>
          <w:numId w:val="5"/>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decision should be given a name</w:t>
      </w:r>
    </w:p>
    <w:p w14:paraId="0AF60445" w14:textId="77777777" w:rsidR="00935C25" w:rsidRPr="0087520C" w:rsidRDefault="00935C25" w:rsidP="00BA682B">
      <w:pPr>
        <w:pStyle w:val="ListParagraph"/>
        <w:numPr>
          <w:ilvl w:val="0"/>
          <w:numId w:val="5"/>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the logic of the table is independent of the sequence in which conditions rules are written, but the action takes place in the order is which the events occur.</w:t>
      </w:r>
    </w:p>
    <w:p w14:paraId="1B0E8271" w14:textId="77777777" w:rsidR="00935C25" w:rsidRPr="0087520C" w:rsidRDefault="00935C25" w:rsidP="00BA682B">
      <w:pPr>
        <w:pStyle w:val="ListParagraph"/>
        <w:numPr>
          <w:ilvl w:val="0"/>
          <w:numId w:val="5"/>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Standardized language must be used consistently.</w:t>
      </w:r>
    </w:p>
    <w:p w14:paraId="16AEE572" w14:textId="77777777" w:rsidR="00935C25" w:rsidRPr="0087520C" w:rsidRDefault="00935C25" w:rsidP="00BA682B">
      <w:pPr>
        <w:pStyle w:val="ListParagraph"/>
        <w:numPr>
          <w:ilvl w:val="0"/>
          <w:numId w:val="5"/>
        </w:numPr>
        <w:spacing w:line="276" w:lineRule="auto"/>
        <w:jc w:val="both"/>
        <w:rPr>
          <w:rFonts w:ascii="Times New Roman" w:hAnsi="Times New Roman" w:cs="Times New Roman"/>
          <w:bCs/>
          <w:shd w:val="clear" w:color="auto" w:fill="FFFFFF"/>
        </w:rPr>
      </w:pPr>
      <w:r w:rsidRPr="0087520C">
        <w:rPr>
          <w:rFonts w:ascii="Times New Roman" w:hAnsi="Times New Roman" w:cs="Times New Roman"/>
          <w:bCs/>
          <w:shd w:val="clear" w:color="auto" w:fill="FFFFFF"/>
        </w:rPr>
        <w:t>All of the above</w:t>
      </w:r>
    </w:p>
    <w:p w14:paraId="4EA50953" w14:textId="77777777" w:rsidR="00935C25" w:rsidRPr="0087520C" w:rsidRDefault="00935C25" w:rsidP="00BA682B">
      <w:pPr>
        <w:pStyle w:val="ListParagraph"/>
        <w:numPr>
          <w:ilvl w:val="0"/>
          <w:numId w:val="5"/>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None of the above</w:t>
      </w:r>
    </w:p>
    <w:p w14:paraId="2C6396DC" w14:textId="77777777" w:rsidR="00935C25" w:rsidRPr="0087520C" w:rsidRDefault="00935C25" w:rsidP="00BA682B">
      <w:pPr>
        <w:pStyle w:val="ListParagraph"/>
        <w:spacing w:line="276" w:lineRule="auto"/>
        <w:jc w:val="both"/>
        <w:rPr>
          <w:rFonts w:ascii="Times New Roman" w:hAnsi="Times New Roman" w:cs="Times New Roman"/>
          <w:shd w:val="clear" w:color="auto" w:fill="FFFFFF"/>
        </w:rPr>
      </w:pPr>
    </w:p>
    <w:p w14:paraId="039F4A5F"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Decision table</w:t>
      </w:r>
    </w:p>
    <w:p w14:paraId="10F4C6D4" w14:textId="77777777" w:rsidR="00935C25" w:rsidRPr="0087520C" w:rsidRDefault="00935C25" w:rsidP="00BA682B">
      <w:pPr>
        <w:pStyle w:val="ListParagraph"/>
        <w:numPr>
          <w:ilvl w:val="0"/>
          <w:numId w:val="6"/>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represents the information flow</w:t>
      </w:r>
    </w:p>
    <w:p w14:paraId="197C5BDB" w14:textId="77777777" w:rsidR="00935C25" w:rsidRPr="0087520C" w:rsidRDefault="00935C25" w:rsidP="00BA682B">
      <w:pPr>
        <w:pStyle w:val="ListParagraph"/>
        <w:numPr>
          <w:ilvl w:val="0"/>
          <w:numId w:val="6"/>
        </w:numPr>
        <w:spacing w:line="276" w:lineRule="auto"/>
        <w:jc w:val="both"/>
        <w:rPr>
          <w:rFonts w:ascii="Times New Roman" w:hAnsi="Times New Roman" w:cs="Times New Roman"/>
          <w:bCs/>
          <w:shd w:val="clear" w:color="auto" w:fill="FFFFFF"/>
        </w:rPr>
      </w:pPr>
      <w:r w:rsidRPr="0087520C">
        <w:rPr>
          <w:rFonts w:ascii="Times New Roman" w:hAnsi="Times New Roman" w:cs="Times New Roman"/>
          <w:bCs/>
          <w:shd w:val="clear" w:color="auto" w:fill="FFFFFF"/>
        </w:rPr>
        <w:t>Documents rules, that select one or more actions, based on one or more conditions, from a set of possible conditions.</w:t>
      </w:r>
    </w:p>
    <w:p w14:paraId="52DC93CF" w14:textId="77777777" w:rsidR="00935C25" w:rsidRPr="0087520C" w:rsidRDefault="00935C25" w:rsidP="00BA682B">
      <w:pPr>
        <w:pStyle w:val="ListParagraph"/>
        <w:numPr>
          <w:ilvl w:val="0"/>
          <w:numId w:val="6"/>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gets an accurate picture of the system</w:t>
      </w:r>
    </w:p>
    <w:p w14:paraId="731F4F54" w14:textId="7E102280" w:rsidR="00935C25" w:rsidRPr="0087520C" w:rsidRDefault="00935C25" w:rsidP="00BA682B">
      <w:pPr>
        <w:pStyle w:val="ListParagraph"/>
        <w:numPr>
          <w:ilvl w:val="0"/>
          <w:numId w:val="6"/>
        </w:numPr>
        <w:spacing w:line="276" w:lineRule="auto"/>
        <w:rPr>
          <w:rFonts w:ascii="Times New Roman" w:hAnsi="Times New Roman" w:cs="Times New Roman"/>
          <w:shd w:val="clear" w:color="auto" w:fill="FFFFFF"/>
        </w:rPr>
      </w:pPr>
      <w:r w:rsidRPr="0087520C">
        <w:rPr>
          <w:rFonts w:ascii="Times New Roman" w:hAnsi="Times New Roman" w:cs="Times New Roman"/>
          <w:shd w:val="clear" w:color="auto" w:fill="FFFFFF"/>
        </w:rPr>
        <w:t>shows the decision paths</w:t>
      </w:r>
      <w:r w:rsidR="00BA682B" w:rsidRPr="0087520C">
        <w:rPr>
          <w:rFonts w:ascii="Times New Roman" w:hAnsi="Times New Roman" w:cs="Times New Roman"/>
          <w:shd w:val="clear" w:color="auto" w:fill="FFFFFF"/>
        </w:rPr>
        <w:br/>
      </w:r>
    </w:p>
    <w:p w14:paraId="4FBC02AE"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In a Decision tree</w:t>
      </w:r>
    </w:p>
    <w:p w14:paraId="7ABFA865" w14:textId="77777777" w:rsidR="00935C25" w:rsidRPr="0087520C" w:rsidRDefault="00935C25" w:rsidP="00BA682B">
      <w:pPr>
        <w:pStyle w:val="ListParagraph"/>
        <w:numPr>
          <w:ilvl w:val="0"/>
          <w:numId w:val="7"/>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the root is drawn on the left and is the starting point on the decision sequence</w:t>
      </w:r>
    </w:p>
    <w:p w14:paraId="25AC2D12" w14:textId="77777777" w:rsidR="00935C25" w:rsidRPr="0087520C" w:rsidRDefault="00935C25" w:rsidP="00BA682B">
      <w:pPr>
        <w:pStyle w:val="ListParagraph"/>
        <w:numPr>
          <w:ilvl w:val="0"/>
          <w:numId w:val="7"/>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the branch, to be followed, depends on the conditions and decisions, to be made</w:t>
      </w:r>
    </w:p>
    <w:p w14:paraId="5949C11D" w14:textId="77777777" w:rsidR="00935C25" w:rsidRPr="0087520C" w:rsidRDefault="00935C25" w:rsidP="00BA682B">
      <w:pPr>
        <w:pStyle w:val="ListParagraph"/>
        <w:numPr>
          <w:ilvl w:val="0"/>
          <w:numId w:val="7"/>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the nodes represent the conditions, with the right wise of tree listing the actions to be taken</w:t>
      </w:r>
    </w:p>
    <w:p w14:paraId="7D824A80" w14:textId="77777777" w:rsidR="00935C25" w:rsidRPr="0087520C" w:rsidRDefault="00935C25" w:rsidP="00BA682B">
      <w:pPr>
        <w:pStyle w:val="ListParagraph"/>
        <w:numPr>
          <w:ilvl w:val="0"/>
          <w:numId w:val="7"/>
        </w:numPr>
        <w:spacing w:line="276" w:lineRule="auto"/>
        <w:jc w:val="both"/>
        <w:rPr>
          <w:rFonts w:ascii="Times New Roman" w:hAnsi="Times New Roman" w:cs="Times New Roman"/>
          <w:shd w:val="clear" w:color="auto" w:fill="FFFFFF"/>
        </w:rPr>
      </w:pPr>
      <w:r w:rsidRPr="0087520C">
        <w:rPr>
          <w:rFonts w:ascii="Times New Roman" w:hAnsi="Times New Roman" w:cs="Times New Roman"/>
          <w:bCs/>
          <w:shd w:val="clear" w:color="auto" w:fill="FFFFFF"/>
        </w:rPr>
        <w:t>All of the above</w:t>
      </w:r>
    </w:p>
    <w:p w14:paraId="0A710FF5" w14:textId="35377CBF" w:rsidR="00935C25" w:rsidRPr="0087520C" w:rsidRDefault="00935C25" w:rsidP="00BA682B">
      <w:pPr>
        <w:pStyle w:val="ListParagraph"/>
        <w:numPr>
          <w:ilvl w:val="0"/>
          <w:numId w:val="7"/>
        </w:numPr>
        <w:spacing w:line="276" w:lineRule="auto"/>
        <w:rPr>
          <w:rFonts w:ascii="Times New Roman" w:hAnsi="Times New Roman" w:cs="Times New Roman"/>
          <w:shd w:val="clear" w:color="auto" w:fill="FFFFFF"/>
        </w:rPr>
      </w:pPr>
      <w:r w:rsidRPr="0087520C">
        <w:rPr>
          <w:rFonts w:ascii="Times New Roman" w:hAnsi="Times New Roman" w:cs="Times New Roman"/>
          <w:shd w:val="clear" w:color="auto" w:fill="FFFFFF"/>
        </w:rPr>
        <w:t>None of the above</w:t>
      </w:r>
      <w:r w:rsidR="00BA682B" w:rsidRPr="0087520C">
        <w:rPr>
          <w:rFonts w:ascii="Times New Roman" w:hAnsi="Times New Roman" w:cs="Times New Roman"/>
          <w:shd w:val="clear" w:color="auto" w:fill="FFFFFF"/>
        </w:rPr>
        <w:br/>
      </w:r>
    </w:p>
    <w:p w14:paraId="2D7E4B2B"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Decision - Table is</w:t>
      </w:r>
    </w:p>
    <w:p w14:paraId="611676FA" w14:textId="77777777" w:rsidR="00935C25" w:rsidRPr="0087520C" w:rsidRDefault="00935C25" w:rsidP="00BA682B">
      <w:pPr>
        <w:pStyle w:val="ListParagraph"/>
        <w:numPr>
          <w:ilvl w:val="0"/>
          <w:numId w:val="8"/>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way of representing the information flow</w:t>
      </w:r>
    </w:p>
    <w:p w14:paraId="35DF442A" w14:textId="77777777" w:rsidR="00935C25" w:rsidRPr="0087520C" w:rsidRDefault="00935C25" w:rsidP="00BA682B">
      <w:pPr>
        <w:pStyle w:val="ListParagraph"/>
        <w:numPr>
          <w:ilvl w:val="0"/>
          <w:numId w:val="8"/>
        </w:numPr>
        <w:spacing w:line="276" w:lineRule="auto"/>
        <w:jc w:val="both"/>
        <w:rPr>
          <w:rFonts w:ascii="Times New Roman" w:hAnsi="Times New Roman" w:cs="Times New Roman"/>
          <w:shd w:val="clear" w:color="auto" w:fill="FFFFFF"/>
        </w:rPr>
      </w:pPr>
      <w:r w:rsidRPr="0087520C">
        <w:rPr>
          <w:rFonts w:ascii="Times New Roman" w:hAnsi="Times New Roman" w:cs="Times New Roman"/>
          <w:bCs/>
          <w:shd w:val="clear" w:color="auto" w:fill="FFFFFF"/>
        </w:rPr>
        <w:t>a way of representing multiple conditions</w:t>
      </w:r>
    </w:p>
    <w:p w14:paraId="5146D5F3" w14:textId="77777777" w:rsidR="00935C25" w:rsidRPr="0087520C" w:rsidRDefault="00935C25" w:rsidP="00BA682B">
      <w:pPr>
        <w:pStyle w:val="ListParagraph"/>
        <w:numPr>
          <w:ilvl w:val="0"/>
          <w:numId w:val="8"/>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ways to get an accurate picture of the system</w:t>
      </w:r>
    </w:p>
    <w:p w14:paraId="258AAB30" w14:textId="77777777" w:rsidR="00935C25" w:rsidRPr="0087520C" w:rsidRDefault="00935C25" w:rsidP="00BA682B">
      <w:pPr>
        <w:pStyle w:val="ListParagraph"/>
        <w:numPr>
          <w:ilvl w:val="0"/>
          <w:numId w:val="8"/>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All of the above</w:t>
      </w:r>
    </w:p>
    <w:p w14:paraId="5439B1A3" w14:textId="3F3FCBD4" w:rsidR="00935C25" w:rsidRPr="0087520C" w:rsidRDefault="00935C25" w:rsidP="0087520C">
      <w:pPr>
        <w:pStyle w:val="ListParagraph"/>
        <w:numPr>
          <w:ilvl w:val="0"/>
          <w:numId w:val="8"/>
        </w:numPr>
        <w:spacing w:line="276" w:lineRule="auto"/>
        <w:rPr>
          <w:rFonts w:ascii="Times New Roman" w:hAnsi="Times New Roman" w:cs="Times New Roman"/>
          <w:shd w:val="clear" w:color="auto" w:fill="FFFFFF"/>
        </w:rPr>
      </w:pPr>
      <w:r w:rsidRPr="0087520C">
        <w:rPr>
          <w:rFonts w:ascii="Times New Roman" w:hAnsi="Times New Roman" w:cs="Times New Roman"/>
          <w:shd w:val="clear" w:color="auto" w:fill="FFFFFF"/>
        </w:rPr>
        <w:t>None of the above</w:t>
      </w:r>
      <w:r w:rsidR="00BA682B" w:rsidRPr="0087520C">
        <w:rPr>
          <w:rFonts w:ascii="Times New Roman" w:hAnsi="Times New Roman" w:cs="Times New Roman"/>
          <w:shd w:val="clear" w:color="auto" w:fill="FFFFFF"/>
        </w:rPr>
        <w:br/>
      </w:r>
      <w:bookmarkStart w:id="1" w:name="_GoBack"/>
      <w:bookmarkEnd w:id="1"/>
      <w:r w:rsidR="0087520C" w:rsidRPr="0087520C">
        <w:rPr>
          <w:rFonts w:ascii="Times New Roman" w:hAnsi="Times New Roman" w:cs="Times New Roman"/>
          <w:shd w:val="clear" w:color="auto" w:fill="FFFFFF"/>
        </w:rPr>
        <w:br/>
      </w:r>
    </w:p>
    <w:p w14:paraId="4A3076D5"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 decision table facilitates conditions to be related to</w:t>
      </w:r>
    </w:p>
    <w:p w14:paraId="404BA7A4" w14:textId="77777777" w:rsidR="00935C25" w:rsidRPr="0087520C" w:rsidRDefault="00935C25" w:rsidP="00BA682B">
      <w:pPr>
        <w:pStyle w:val="ListParagraph"/>
        <w:numPr>
          <w:ilvl w:val="0"/>
          <w:numId w:val="11"/>
        </w:numPr>
        <w:spacing w:line="276" w:lineRule="auto"/>
        <w:jc w:val="both"/>
        <w:rPr>
          <w:rFonts w:ascii="Times New Roman" w:hAnsi="Times New Roman" w:cs="Times New Roman"/>
          <w:bCs/>
          <w:shd w:val="clear" w:color="auto" w:fill="FFFFFF"/>
        </w:rPr>
      </w:pPr>
      <w:r w:rsidRPr="0087520C">
        <w:rPr>
          <w:rFonts w:ascii="Times New Roman" w:hAnsi="Times New Roman" w:cs="Times New Roman"/>
          <w:bCs/>
          <w:shd w:val="clear" w:color="auto" w:fill="FFFFFF"/>
        </w:rPr>
        <w:t>Actions</w:t>
      </w:r>
    </w:p>
    <w:p w14:paraId="316B0563" w14:textId="77777777" w:rsidR="00935C25" w:rsidRPr="0087520C" w:rsidRDefault="00935C25" w:rsidP="00BA682B">
      <w:pPr>
        <w:pStyle w:val="ListParagraph"/>
        <w:numPr>
          <w:ilvl w:val="0"/>
          <w:numId w:val="11"/>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Programs</w:t>
      </w:r>
    </w:p>
    <w:p w14:paraId="71BA7364" w14:textId="77777777" w:rsidR="00935C25" w:rsidRPr="0087520C" w:rsidRDefault="00935C25" w:rsidP="00BA682B">
      <w:pPr>
        <w:pStyle w:val="ListParagraph"/>
        <w:numPr>
          <w:ilvl w:val="0"/>
          <w:numId w:val="11"/>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Tables</w:t>
      </w:r>
    </w:p>
    <w:p w14:paraId="18E9A7A9" w14:textId="26E5091E" w:rsidR="00935C25" w:rsidRPr="0087520C" w:rsidRDefault="00935C25" w:rsidP="00BA682B">
      <w:pPr>
        <w:pStyle w:val="ListParagraph"/>
        <w:numPr>
          <w:ilvl w:val="0"/>
          <w:numId w:val="11"/>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Operation</w:t>
      </w:r>
      <w:r w:rsidR="0087520C">
        <w:rPr>
          <w:rFonts w:ascii="Times New Roman" w:hAnsi="Times New Roman" w:cs="Times New Roman"/>
          <w:shd w:val="clear" w:color="auto" w:fill="FFFFFF"/>
        </w:rPr>
        <w:br/>
      </w:r>
    </w:p>
    <w:p w14:paraId="46E37B33" w14:textId="77777777" w:rsidR="00935C25" w:rsidRPr="0087520C" w:rsidRDefault="00935C25" w:rsidP="00BA682B">
      <w:pPr>
        <w:pStyle w:val="ListParagraph"/>
        <w:numPr>
          <w:ilvl w:val="0"/>
          <w:numId w:val="2"/>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Difference between Decision - Tables and Decision Trees is (are)</w:t>
      </w:r>
    </w:p>
    <w:p w14:paraId="1FFA2BB8" w14:textId="77777777" w:rsidR="00935C25" w:rsidRPr="0087520C" w:rsidRDefault="00935C25" w:rsidP="00BA682B">
      <w:pPr>
        <w:pStyle w:val="ListParagraph"/>
        <w:numPr>
          <w:ilvl w:val="0"/>
          <w:numId w:val="1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value to end user</w:t>
      </w:r>
    </w:p>
    <w:p w14:paraId="5B6C03AA" w14:textId="77777777" w:rsidR="00935C25" w:rsidRPr="0087520C" w:rsidRDefault="00935C25" w:rsidP="00BA682B">
      <w:pPr>
        <w:pStyle w:val="ListParagraph"/>
        <w:numPr>
          <w:ilvl w:val="0"/>
          <w:numId w:val="13"/>
        </w:numPr>
        <w:spacing w:line="276" w:lineRule="auto"/>
        <w:jc w:val="both"/>
        <w:rPr>
          <w:rFonts w:ascii="Times New Roman" w:hAnsi="Times New Roman" w:cs="Times New Roman"/>
          <w:bCs/>
          <w:shd w:val="clear" w:color="auto" w:fill="FFFFFF"/>
        </w:rPr>
      </w:pPr>
      <w:r w:rsidRPr="0087520C">
        <w:rPr>
          <w:rFonts w:ascii="Times New Roman" w:hAnsi="Times New Roman" w:cs="Times New Roman"/>
          <w:bCs/>
          <w:shd w:val="clear" w:color="auto" w:fill="FFFFFF"/>
        </w:rPr>
        <w:t>form of representation</w:t>
      </w:r>
    </w:p>
    <w:p w14:paraId="59D57815" w14:textId="77777777" w:rsidR="00935C25" w:rsidRPr="0087520C" w:rsidRDefault="00935C25" w:rsidP="00BA682B">
      <w:pPr>
        <w:pStyle w:val="ListParagraph"/>
        <w:numPr>
          <w:ilvl w:val="0"/>
          <w:numId w:val="1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one shows the logic while other shows the process</w:t>
      </w:r>
    </w:p>
    <w:p w14:paraId="337C9A07" w14:textId="33FC0C5A" w:rsidR="001558C4" w:rsidRPr="0087520C" w:rsidRDefault="00935C25" w:rsidP="00BA682B">
      <w:pPr>
        <w:pStyle w:val="ListParagraph"/>
        <w:numPr>
          <w:ilvl w:val="0"/>
          <w:numId w:val="13"/>
        </w:numPr>
        <w:spacing w:line="276" w:lineRule="auto"/>
        <w:jc w:val="both"/>
        <w:rPr>
          <w:rFonts w:ascii="Times New Roman" w:hAnsi="Times New Roman" w:cs="Times New Roman"/>
          <w:shd w:val="clear" w:color="auto" w:fill="FFFFFF"/>
        </w:rPr>
      </w:pPr>
      <w:r w:rsidRPr="0087520C">
        <w:rPr>
          <w:rFonts w:ascii="Times New Roman" w:hAnsi="Times New Roman" w:cs="Times New Roman"/>
          <w:shd w:val="clear" w:color="auto" w:fill="FFFFFF"/>
        </w:rPr>
        <w:t>All of the above</w:t>
      </w:r>
      <w:r w:rsidR="00D87FF7" w:rsidRPr="0087520C">
        <w:rPr>
          <w:rFonts w:cstheme="minorHAnsi"/>
        </w:rPr>
        <w:tab/>
      </w:r>
      <w:r w:rsidR="00D87FF7" w:rsidRPr="0087520C">
        <w:rPr>
          <w:rFonts w:ascii="Times New Roman" w:hAnsi="Times New Roman" w:cs="Times New Roman"/>
        </w:rPr>
        <w:tab/>
        <w:t xml:space="preserve">                 </w:t>
      </w:r>
    </w:p>
    <w:sectPr w:rsidR="001558C4" w:rsidRPr="0087520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CD5C7" w14:textId="77777777" w:rsidR="000F7973" w:rsidRDefault="000F7973" w:rsidP="001B345E">
      <w:pPr>
        <w:spacing w:after="0" w:line="240" w:lineRule="auto"/>
      </w:pPr>
      <w:r>
        <w:separator/>
      </w:r>
    </w:p>
  </w:endnote>
  <w:endnote w:type="continuationSeparator" w:id="0">
    <w:p w14:paraId="7254FE80" w14:textId="77777777" w:rsidR="000F7973" w:rsidRDefault="000F7973"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altName w:val="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1303958733"/>
      <w:docPartObj>
        <w:docPartGallery w:val="Page Numbers (Bottom of Page)"/>
        <w:docPartUnique/>
      </w:docPartObj>
    </w:sdtPr>
    <w:sdtEndPr/>
    <w:sdtContent>
      <w:sdt>
        <w:sdtPr>
          <w:rPr>
            <w:i/>
          </w:rPr>
          <w:id w:val="-1769616900"/>
          <w:docPartObj>
            <w:docPartGallery w:val="Page Numbers (Top of Page)"/>
            <w:docPartUnique/>
          </w:docPartObj>
        </w:sdtPr>
        <w:sdtEndPr/>
        <w:sdtContent>
          <w:p w14:paraId="7050BE5D" w14:textId="6700A59C" w:rsidR="009D7CB5" w:rsidRDefault="00E63518">
            <w:pPr>
              <w:pStyle w:val="Footer"/>
              <w:jc w:val="right"/>
              <w:rPr>
                <w:b/>
                <w:bCs/>
                <w:i/>
                <w:sz w:val="20"/>
                <w:szCs w:val="20"/>
              </w:rPr>
            </w:pPr>
            <w:r>
              <w:rPr>
                <w:b/>
                <w:bCs/>
                <w:i/>
                <w:sz w:val="20"/>
                <w:szCs w:val="20"/>
              </w:rPr>
              <w:t>CAQC_201</w:t>
            </w:r>
            <w:r w:rsidR="004A4E9F">
              <w:rPr>
                <w:b/>
                <w:bCs/>
                <w:i/>
                <w:sz w:val="20"/>
                <w:szCs w:val="20"/>
              </w:rPr>
              <w:t>8</w:t>
            </w:r>
            <w:r>
              <w:rPr>
                <w:b/>
                <w:bCs/>
                <w:i/>
                <w:sz w:val="20"/>
                <w:szCs w:val="20"/>
              </w:rPr>
              <w:t>©SLIITC</w:t>
            </w:r>
            <w:r w:rsidRPr="009D7CB5">
              <w:rPr>
                <w:i/>
                <w:sz w:val="20"/>
                <w:szCs w:val="20"/>
              </w:rPr>
              <w:t xml:space="preserve"> </w:t>
            </w:r>
            <w:r>
              <w:rPr>
                <w:i/>
                <w:sz w:val="20"/>
                <w:szCs w:val="20"/>
              </w:rPr>
              <w:t xml:space="preserve">                                                                                                                                                      </w:t>
            </w:r>
            <w:r w:rsidR="009D7CB5" w:rsidRPr="00E63518">
              <w:rPr>
                <w:i/>
                <w:sz w:val="20"/>
                <w:szCs w:val="20"/>
              </w:rPr>
              <w:t xml:space="preserve">Page </w:t>
            </w:r>
            <w:r w:rsidR="009D7CB5" w:rsidRPr="00E63518">
              <w:rPr>
                <w:b/>
                <w:bCs/>
                <w:i/>
                <w:sz w:val="20"/>
                <w:szCs w:val="20"/>
              </w:rPr>
              <w:fldChar w:fldCharType="begin"/>
            </w:r>
            <w:r w:rsidR="009D7CB5" w:rsidRPr="00E63518">
              <w:rPr>
                <w:b/>
                <w:bCs/>
                <w:i/>
                <w:sz w:val="20"/>
                <w:szCs w:val="20"/>
              </w:rPr>
              <w:instrText xml:space="preserve"> PAGE </w:instrText>
            </w:r>
            <w:r w:rsidR="009D7CB5" w:rsidRPr="00E63518">
              <w:rPr>
                <w:b/>
                <w:bCs/>
                <w:i/>
                <w:sz w:val="20"/>
                <w:szCs w:val="20"/>
              </w:rPr>
              <w:fldChar w:fldCharType="separate"/>
            </w:r>
            <w:r w:rsidR="0087520C">
              <w:rPr>
                <w:b/>
                <w:bCs/>
                <w:i/>
                <w:noProof/>
                <w:sz w:val="20"/>
                <w:szCs w:val="20"/>
              </w:rPr>
              <w:t>4</w:t>
            </w:r>
            <w:r w:rsidR="009D7CB5" w:rsidRPr="00E63518">
              <w:rPr>
                <w:b/>
                <w:bCs/>
                <w:i/>
                <w:sz w:val="20"/>
                <w:szCs w:val="20"/>
              </w:rPr>
              <w:fldChar w:fldCharType="end"/>
            </w:r>
            <w:r w:rsidR="009D7CB5" w:rsidRPr="00E63518">
              <w:rPr>
                <w:i/>
                <w:sz w:val="20"/>
                <w:szCs w:val="20"/>
              </w:rPr>
              <w:t xml:space="preserve"> of </w:t>
            </w:r>
            <w:r w:rsidR="009D7CB5" w:rsidRPr="00E63518">
              <w:rPr>
                <w:b/>
                <w:bCs/>
                <w:i/>
                <w:sz w:val="20"/>
                <w:szCs w:val="20"/>
              </w:rPr>
              <w:fldChar w:fldCharType="begin"/>
            </w:r>
            <w:r w:rsidR="009D7CB5" w:rsidRPr="00E63518">
              <w:rPr>
                <w:b/>
                <w:bCs/>
                <w:i/>
                <w:sz w:val="20"/>
                <w:szCs w:val="20"/>
              </w:rPr>
              <w:instrText xml:space="preserve"> NUMPAGES  </w:instrText>
            </w:r>
            <w:r w:rsidR="009D7CB5" w:rsidRPr="00E63518">
              <w:rPr>
                <w:b/>
                <w:bCs/>
                <w:i/>
                <w:sz w:val="20"/>
                <w:szCs w:val="20"/>
              </w:rPr>
              <w:fldChar w:fldCharType="separate"/>
            </w:r>
            <w:r w:rsidR="0087520C">
              <w:rPr>
                <w:b/>
                <w:bCs/>
                <w:i/>
                <w:noProof/>
                <w:sz w:val="20"/>
                <w:szCs w:val="20"/>
              </w:rPr>
              <w:t>4</w:t>
            </w:r>
            <w:r w:rsidR="009D7CB5" w:rsidRPr="00E63518">
              <w:rPr>
                <w:b/>
                <w:bCs/>
                <w:i/>
                <w:sz w:val="20"/>
                <w:szCs w:val="20"/>
              </w:rPr>
              <w:fldChar w:fldCharType="end"/>
            </w:r>
          </w:p>
          <w:p w14:paraId="64A3E49A" w14:textId="77777777" w:rsidR="009D7CB5" w:rsidRPr="009D7CB5" w:rsidRDefault="0087520C" w:rsidP="009D7CB5">
            <w:pPr>
              <w:pStyle w:val="Footer"/>
              <w:rPr>
                <w:i/>
              </w:rPr>
            </w:pPr>
          </w:p>
        </w:sdtContent>
      </w:sdt>
    </w:sdtContent>
  </w:sdt>
  <w:p w14:paraId="7E85DAA8" w14:textId="77777777" w:rsidR="001B345E" w:rsidRPr="009D7CB5" w:rsidRDefault="001B345E"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BE16F" w14:textId="77777777" w:rsidR="000F7973" w:rsidRDefault="000F7973" w:rsidP="001B345E">
      <w:pPr>
        <w:spacing w:after="0" w:line="240" w:lineRule="auto"/>
      </w:pPr>
      <w:r>
        <w:separator/>
      </w:r>
    </w:p>
  </w:footnote>
  <w:footnote w:type="continuationSeparator" w:id="0">
    <w:p w14:paraId="16FA7C06" w14:textId="77777777" w:rsidR="000F7973" w:rsidRDefault="000F7973"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879"/>
    <w:multiLevelType w:val="hybridMultilevel"/>
    <w:tmpl w:val="213EA3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2374A"/>
    <w:multiLevelType w:val="hybridMultilevel"/>
    <w:tmpl w:val="CF4084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00D30"/>
    <w:multiLevelType w:val="hybridMultilevel"/>
    <w:tmpl w:val="4A0AB768"/>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7E6E54"/>
    <w:multiLevelType w:val="hybridMultilevel"/>
    <w:tmpl w:val="81286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C1B27"/>
    <w:multiLevelType w:val="hybridMultilevel"/>
    <w:tmpl w:val="0D920FA0"/>
    <w:lvl w:ilvl="0" w:tplc="B8EA8D58">
      <w:start w:val="1"/>
      <w:numFmt w:val="lowerRoman"/>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EA06DE"/>
    <w:multiLevelType w:val="hybridMultilevel"/>
    <w:tmpl w:val="358CAE30"/>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4C6B39"/>
    <w:multiLevelType w:val="hybridMultilevel"/>
    <w:tmpl w:val="63AEA490"/>
    <w:lvl w:ilvl="0" w:tplc="9F20293E">
      <w:start w:val="1"/>
      <w:numFmt w:val="lowerRoman"/>
      <w:lvlText w:val="%1."/>
      <w:lvlJc w:val="righ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E75A6E"/>
    <w:multiLevelType w:val="hybridMultilevel"/>
    <w:tmpl w:val="E4529B82"/>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DD5C31"/>
    <w:multiLevelType w:val="hybridMultilevel"/>
    <w:tmpl w:val="130E75D8"/>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1F264B"/>
    <w:multiLevelType w:val="hybridMultilevel"/>
    <w:tmpl w:val="6AC0DECC"/>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635AFA"/>
    <w:multiLevelType w:val="hybridMultilevel"/>
    <w:tmpl w:val="0BE47CAA"/>
    <w:lvl w:ilvl="0" w:tplc="04090017">
      <w:start w:val="1"/>
      <w:numFmt w:val="lowerLetter"/>
      <w:lvlText w:val="%1)"/>
      <w:lvlJc w:val="left"/>
      <w:pPr>
        <w:ind w:left="1080" w:hanging="360"/>
      </w:pPr>
    </w:lvl>
    <w:lvl w:ilvl="1" w:tplc="EAAA062E">
      <w:start w:val="1"/>
      <w:numFmt w:val="upp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C523B4"/>
    <w:multiLevelType w:val="hybridMultilevel"/>
    <w:tmpl w:val="BB80CBEA"/>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120CB8"/>
    <w:multiLevelType w:val="hybridMultilevel"/>
    <w:tmpl w:val="71DA5608"/>
    <w:lvl w:ilvl="0" w:tplc="C4CEA334">
      <w:start w:val="1"/>
      <w:numFmt w:val="lowerLetter"/>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2812FF"/>
    <w:multiLevelType w:val="hybridMultilevel"/>
    <w:tmpl w:val="570A7AAE"/>
    <w:lvl w:ilvl="0" w:tplc="E0887DB4">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5D7A6B"/>
    <w:multiLevelType w:val="hybridMultilevel"/>
    <w:tmpl w:val="573AD3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9F2A82"/>
    <w:multiLevelType w:val="hybridMultilevel"/>
    <w:tmpl w:val="14C2DE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2"/>
  </w:num>
  <w:num w:numId="1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K0NDA1NzM1sDA3tzRU0lEKTi0uzszPAykwrAUA69SlqywAAAA="/>
  </w:docVars>
  <w:rsids>
    <w:rsidRoot w:val="00E63518"/>
    <w:rsid w:val="000376F4"/>
    <w:rsid w:val="00037CFA"/>
    <w:rsid w:val="000A0F44"/>
    <w:rsid w:val="000C43AF"/>
    <w:rsid w:val="000F7973"/>
    <w:rsid w:val="0013720C"/>
    <w:rsid w:val="001558C4"/>
    <w:rsid w:val="0017137B"/>
    <w:rsid w:val="001753A1"/>
    <w:rsid w:val="00175A6C"/>
    <w:rsid w:val="0018659D"/>
    <w:rsid w:val="00194A85"/>
    <w:rsid w:val="001B345E"/>
    <w:rsid w:val="001B6D33"/>
    <w:rsid w:val="001C41C5"/>
    <w:rsid w:val="001E4BF8"/>
    <w:rsid w:val="002003F3"/>
    <w:rsid w:val="00216ACB"/>
    <w:rsid w:val="0027222F"/>
    <w:rsid w:val="002C5E73"/>
    <w:rsid w:val="002D08DA"/>
    <w:rsid w:val="002F1F5D"/>
    <w:rsid w:val="003270FC"/>
    <w:rsid w:val="00340D2C"/>
    <w:rsid w:val="0035143B"/>
    <w:rsid w:val="00367ED7"/>
    <w:rsid w:val="00385034"/>
    <w:rsid w:val="003F7BA4"/>
    <w:rsid w:val="004023BC"/>
    <w:rsid w:val="004033DF"/>
    <w:rsid w:val="00405916"/>
    <w:rsid w:val="004843FE"/>
    <w:rsid w:val="00493DCD"/>
    <w:rsid w:val="004A4E9F"/>
    <w:rsid w:val="004F586E"/>
    <w:rsid w:val="00535CB5"/>
    <w:rsid w:val="00542DDF"/>
    <w:rsid w:val="0055355E"/>
    <w:rsid w:val="005732F1"/>
    <w:rsid w:val="005A4BF8"/>
    <w:rsid w:val="006103E4"/>
    <w:rsid w:val="00625874"/>
    <w:rsid w:val="006416C3"/>
    <w:rsid w:val="00643E9F"/>
    <w:rsid w:val="00650B61"/>
    <w:rsid w:val="00690D53"/>
    <w:rsid w:val="006D5734"/>
    <w:rsid w:val="00700AD5"/>
    <w:rsid w:val="00702B4A"/>
    <w:rsid w:val="00711025"/>
    <w:rsid w:val="00756A6A"/>
    <w:rsid w:val="007853BA"/>
    <w:rsid w:val="00786D0C"/>
    <w:rsid w:val="007A69B4"/>
    <w:rsid w:val="007B04CD"/>
    <w:rsid w:val="007B545D"/>
    <w:rsid w:val="007D63BA"/>
    <w:rsid w:val="007F174A"/>
    <w:rsid w:val="0087089E"/>
    <w:rsid w:val="0087520C"/>
    <w:rsid w:val="008801DB"/>
    <w:rsid w:val="008A2473"/>
    <w:rsid w:val="008D6554"/>
    <w:rsid w:val="008F0EB9"/>
    <w:rsid w:val="00903CD1"/>
    <w:rsid w:val="009069C3"/>
    <w:rsid w:val="009161C2"/>
    <w:rsid w:val="0092355E"/>
    <w:rsid w:val="00935C25"/>
    <w:rsid w:val="0094655D"/>
    <w:rsid w:val="009B554C"/>
    <w:rsid w:val="009D36ED"/>
    <w:rsid w:val="009D7CB5"/>
    <w:rsid w:val="00A06B8F"/>
    <w:rsid w:val="00A07D15"/>
    <w:rsid w:val="00A16CD6"/>
    <w:rsid w:val="00A30AB9"/>
    <w:rsid w:val="00A43994"/>
    <w:rsid w:val="00A82FEF"/>
    <w:rsid w:val="00A97FA4"/>
    <w:rsid w:val="00AD5467"/>
    <w:rsid w:val="00AD6093"/>
    <w:rsid w:val="00B65FBE"/>
    <w:rsid w:val="00BA682B"/>
    <w:rsid w:val="00BD1A92"/>
    <w:rsid w:val="00C41084"/>
    <w:rsid w:val="00CB37B1"/>
    <w:rsid w:val="00CC4229"/>
    <w:rsid w:val="00D432C4"/>
    <w:rsid w:val="00D76302"/>
    <w:rsid w:val="00D77AC7"/>
    <w:rsid w:val="00D87FF7"/>
    <w:rsid w:val="00DD42F1"/>
    <w:rsid w:val="00E06496"/>
    <w:rsid w:val="00E54940"/>
    <w:rsid w:val="00E63518"/>
    <w:rsid w:val="00E8346E"/>
    <w:rsid w:val="00EB7919"/>
    <w:rsid w:val="00EC677C"/>
    <w:rsid w:val="00ED098A"/>
    <w:rsid w:val="00ED71E6"/>
    <w:rsid w:val="00EF63C6"/>
    <w:rsid w:val="00F06372"/>
    <w:rsid w:val="00F24055"/>
    <w:rsid w:val="00F34A56"/>
    <w:rsid w:val="00F71F89"/>
    <w:rsid w:val="00F76945"/>
    <w:rsid w:val="00F941A1"/>
    <w:rsid w:val="00FD01F3"/>
    <w:rsid w:val="00FD3C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466508"/>
  <w15:docId w15:val="{0DB01BB0-081E-4993-AF99-672B2A68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9069C3"/>
    <w:pPr>
      <w:ind w:left="720"/>
      <w:contextualSpacing/>
    </w:pPr>
  </w:style>
  <w:style w:type="character" w:customStyle="1" w:styleId="apple-converted-space">
    <w:name w:val="apple-converted-space"/>
    <w:basedOn w:val="DefaultParagraphFont"/>
    <w:rsid w:val="00711025"/>
  </w:style>
  <w:style w:type="paragraph" w:customStyle="1" w:styleId="Default">
    <w:name w:val="Default"/>
    <w:rsid w:val="005535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0898">
      <w:bodyDiv w:val="1"/>
      <w:marLeft w:val="0"/>
      <w:marRight w:val="0"/>
      <w:marTop w:val="0"/>
      <w:marBottom w:val="0"/>
      <w:divBdr>
        <w:top w:val="none" w:sz="0" w:space="0" w:color="auto"/>
        <w:left w:val="none" w:sz="0" w:space="0" w:color="auto"/>
        <w:bottom w:val="none" w:sz="0" w:space="0" w:color="auto"/>
        <w:right w:val="none" w:sz="0" w:space="0" w:color="auto"/>
      </w:divBdr>
    </w:div>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225</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Ovini  Seneviratne</cp:lastModifiedBy>
  <cp:revision>91</cp:revision>
  <cp:lastPrinted>2018-12-07T05:25:00Z</cp:lastPrinted>
  <dcterms:created xsi:type="dcterms:W3CDTF">2017-01-25T03:21:00Z</dcterms:created>
  <dcterms:modified xsi:type="dcterms:W3CDTF">2023-04-19T06:51:00Z</dcterms:modified>
</cp:coreProperties>
</file>
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01AF" w14:textId="77777777" w:rsidR="004F586E" w:rsidRPr="009D7CB5" w:rsidRDefault="00477B92" w:rsidP="00477B92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 w:rsidRPr="00477B9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35CD216" wp14:editId="2AF47634">
            <wp:simplePos x="0" y="0"/>
            <wp:positionH relativeFrom="margin">
              <wp:posOffset>61580</wp:posOffset>
            </wp:positionH>
            <wp:positionV relativeFrom="paragraph">
              <wp:posOffset>139552</wp:posOffset>
            </wp:positionV>
            <wp:extent cx="555108" cy="871870"/>
            <wp:effectExtent l="19050" t="0" r="0" b="0"/>
            <wp:wrapNone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8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7B1" w:rsidRPr="00CB37B1">
        <w:rPr>
          <w:b/>
          <w:sz w:val="28"/>
          <w:szCs w:val="28"/>
        </w:rPr>
        <w:t>Foundation Certificate</w:t>
      </w:r>
      <w:r w:rsidR="00C20D0B">
        <w:rPr>
          <w:b/>
          <w:sz w:val="28"/>
          <w:szCs w:val="28"/>
        </w:rPr>
        <w:t xml:space="preserve"> </w:t>
      </w:r>
      <w:r w:rsidR="00405916" w:rsidRPr="009D7CB5">
        <w:rPr>
          <w:b/>
          <w:sz w:val="28"/>
          <w:szCs w:val="28"/>
        </w:rPr>
        <w:t>in Information Technology</w:t>
      </w:r>
    </w:p>
    <w:p w14:paraId="417065B3" w14:textId="77777777" w:rsidR="00405916" w:rsidRPr="009D7CB5" w:rsidRDefault="007D0DB9" w:rsidP="00C20D0B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Introduction to </w:t>
      </w:r>
      <w:r w:rsidR="00A97FA4">
        <w:rPr>
          <w:b/>
          <w:color w:val="002060"/>
          <w:sz w:val="28"/>
          <w:szCs w:val="28"/>
        </w:rPr>
        <w:t>System Analysis &amp; Design</w:t>
      </w:r>
    </w:p>
    <w:p w14:paraId="0FFA56AD" w14:textId="3CA2F202" w:rsidR="00405916" w:rsidRPr="009D7CB5" w:rsidRDefault="0004257C" w:rsidP="00C20D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</w:t>
      </w:r>
      <w:r w:rsidR="00CB37B1">
        <w:rPr>
          <w:b/>
          <w:sz w:val="24"/>
          <w:szCs w:val="24"/>
        </w:rPr>
        <w:t xml:space="preserve"> 0</w:t>
      </w:r>
      <w:r w:rsidR="00C20D0B">
        <w:rPr>
          <w:b/>
          <w:sz w:val="24"/>
          <w:szCs w:val="24"/>
        </w:rPr>
        <w:t>2 – 202</w:t>
      </w:r>
      <w:r w:rsidR="006A0DB1">
        <w:rPr>
          <w:b/>
          <w:sz w:val="24"/>
          <w:szCs w:val="24"/>
        </w:rPr>
        <w:t>2</w:t>
      </w:r>
    </w:p>
    <w:p w14:paraId="11DBEBBD" w14:textId="77777777" w:rsidR="009D7CB5" w:rsidRPr="009D7CB5" w:rsidRDefault="00CB37B1" w:rsidP="00477B92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Tutorial 01 – </w:t>
      </w:r>
      <w:r w:rsidR="00A97FA4">
        <w:rPr>
          <w:b/>
          <w:color w:val="002060"/>
          <w:sz w:val="24"/>
          <w:szCs w:val="24"/>
        </w:rPr>
        <w:t>Introduction to Systems</w:t>
      </w:r>
    </w:p>
    <w:p w14:paraId="5AD980CB" w14:textId="77777777" w:rsidR="00644649" w:rsidRPr="00644649" w:rsidRDefault="00644649" w:rsidP="00644649">
      <w:pPr>
        <w:pStyle w:val="ListParagraph"/>
        <w:spacing w:before="240" w:line="600" w:lineRule="auto"/>
        <w:ind w:left="360"/>
        <w:rPr>
          <w:rFonts w:cstheme="minorHAnsi"/>
          <w:sz w:val="14"/>
          <w:szCs w:val="14"/>
        </w:rPr>
      </w:pPr>
    </w:p>
    <w:p w14:paraId="3CEF70AD" w14:textId="26B07732" w:rsidR="00A97FA4" w:rsidRPr="00E20555" w:rsidRDefault="00A97FA4" w:rsidP="00E9280D">
      <w:pPr>
        <w:pStyle w:val="ListParagraph"/>
        <w:numPr>
          <w:ilvl w:val="0"/>
          <w:numId w:val="4"/>
        </w:numPr>
        <w:spacing w:before="240"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 xml:space="preserve">What is a System? Give your </w:t>
      </w:r>
      <w:r w:rsidRPr="00A963EB">
        <w:rPr>
          <w:rFonts w:cstheme="minorHAnsi"/>
          <w:b/>
          <w:bCs/>
          <w:sz w:val="24"/>
          <w:szCs w:val="24"/>
        </w:rPr>
        <w:t>own definition</w:t>
      </w:r>
      <w:r w:rsidRPr="00E20555">
        <w:rPr>
          <w:rFonts w:cstheme="minorHAnsi"/>
          <w:sz w:val="24"/>
          <w:szCs w:val="24"/>
        </w:rPr>
        <w:t xml:space="preserve"> with a suitable example.</w:t>
      </w:r>
    </w:p>
    <w:p w14:paraId="48C26D78" w14:textId="77777777" w:rsidR="000F5292" w:rsidRPr="00E20555" w:rsidRDefault="000F5292" w:rsidP="00CA4947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>State the fundamental difference bet</w:t>
      </w:r>
      <w:r w:rsidR="00BF29F2">
        <w:rPr>
          <w:rFonts w:cstheme="minorHAnsi"/>
          <w:sz w:val="24"/>
          <w:szCs w:val="24"/>
        </w:rPr>
        <w:t xml:space="preserve">ween the Collections vs. System. Give </w:t>
      </w:r>
      <w:r w:rsidRPr="00E20555">
        <w:rPr>
          <w:rFonts w:cstheme="minorHAnsi"/>
          <w:sz w:val="24"/>
          <w:szCs w:val="24"/>
        </w:rPr>
        <w:t xml:space="preserve">examples.  </w:t>
      </w:r>
    </w:p>
    <w:p w14:paraId="65EE7F84" w14:textId="77777777" w:rsidR="00A97FA4" w:rsidRPr="00E20555" w:rsidRDefault="00A97FA4" w:rsidP="00CA4947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>Why do we need systems?</w:t>
      </w:r>
    </w:p>
    <w:p w14:paraId="099ECC83" w14:textId="77777777" w:rsidR="000F5292" w:rsidRPr="00E20555" w:rsidRDefault="000F5292" w:rsidP="00CA4947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 xml:space="preserve">What are the </w:t>
      </w:r>
      <w:r w:rsidR="00941F31">
        <w:rPr>
          <w:rFonts w:cstheme="minorHAnsi"/>
          <w:sz w:val="24"/>
          <w:szCs w:val="24"/>
        </w:rPr>
        <w:t>properties</w:t>
      </w:r>
      <w:r w:rsidRPr="00E20555">
        <w:rPr>
          <w:rFonts w:cstheme="minorHAnsi"/>
          <w:sz w:val="24"/>
          <w:szCs w:val="24"/>
        </w:rPr>
        <w:t xml:space="preserve"> of a system? </w:t>
      </w:r>
    </w:p>
    <w:p w14:paraId="2C188419" w14:textId="77777777" w:rsidR="000F5292" w:rsidRPr="00E20555" w:rsidRDefault="000F5292" w:rsidP="00CA4947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>Briefly explain the System Components.</w:t>
      </w:r>
    </w:p>
    <w:p w14:paraId="43908A00" w14:textId="77777777" w:rsidR="000F5292" w:rsidRPr="00E20555" w:rsidRDefault="000F5292" w:rsidP="00CA4947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>What are the types of systems?</w:t>
      </w:r>
    </w:p>
    <w:p w14:paraId="1B0AF074" w14:textId="77777777" w:rsidR="00335A17" w:rsidRPr="00E20555" w:rsidRDefault="00335A17" w:rsidP="00CA4947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>What is a business system? Provide 5 examples.</w:t>
      </w:r>
    </w:p>
    <w:p w14:paraId="0DB74C70" w14:textId="77777777" w:rsidR="000F5292" w:rsidRPr="00E20555" w:rsidRDefault="00A97FA4" w:rsidP="00CA4947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 xml:space="preserve">What is an Information system? </w:t>
      </w:r>
    </w:p>
    <w:p w14:paraId="4BFC244D" w14:textId="77777777" w:rsidR="000F5292" w:rsidRPr="00E20555" w:rsidRDefault="000F5292" w:rsidP="00CA4947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 xml:space="preserve">What is an </w:t>
      </w:r>
      <w:r w:rsidR="00807E9B" w:rsidRPr="00E20555">
        <w:rPr>
          <w:rFonts w:cstheme="minorHAnsi"/>
          <w:sz w:val="24"/>
          <w:szCs w:val="24"/>
        </w:rPr>
        <w:t xml:space="preserve">Automated </w:t>
      </w:r>
      <w:r w:rsidRPr="00E20555">
        <w:rPr>
          <w:rFonts w:cstheme="minorHAnsi"/>
          <w:sz w:val="24"/>
          <w:szCs w:val="24"/>
        </w:rPr>
        <w:t>Information system?</w:t>
      </w:r>
    </w:p>
    <w:p w14:paraId="23097FFB" w14:textId="77777777" w:rsidR="000F5292" w:rsidRPr="00E20555" w:rsidRDefault="000F5292" w:rsidP="00CA4947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4"/>
          <w:szCs w:val="24"/>
        </w:rPr>
      </w:pPr>
      <w:r w:rsidRPr="00E20555">
        <w:rPr>
          <w:rFonts w:cstheme="minorHAnsi"/>
          <w:sz w:val="24"/>
          <w:szCs w:val="24"/>
        </w:rPr>
        <w:t>What are the three basic characteristics</w:t>
      </w:r>
      <w:r w:rsidR="00EB1B76">
        <w:rPr>
          <w:rFonts w:cstheme="minorHAnsi"/>
          <w:sz w:val="24"/>
          <w:szCs w:val="24"/>
        </w:rPr>
        <w:t xml:space="preserve"> </w:t>
      </w:r>
      <w:r w:rsidRPr="00E20555">
        <w:rPr>
          <w:rFonts w:cstheme="minorHAnsi"/>
          <w:sz w:val="24"/>
          <w:szCs w:val="24"/>
        </w:rPr>
        <w:t xml:space="preserve">of </w:t>
      </w:r>
      <w:r w:rsidR="00E84703">
        <w:rPr>
          <w:rFonts w:cstheme="minorHAnsi"/>
          <w:sz w:val="24"/>
          <w:szCs w:val="24"/>
        </w:rPr>
        <w:t xml:space="preserve">an </w:t>
      </w:r>
      <w:r w:rsidRPr="00E20555">
        <w:rPr>
          <w:rFonts w:cstheme="minorHAnsi"/>
          <w:sz w:val="24"/>
          <w:szCs w:val="24"/>
        </w:rPr>
        <w:t>Automated Information System?</w:t>
      </w:r>
    </w:p>
    <w:p w14:paraId="3E7F8A23" w14:textId="77777777" w:rsidR="005D7F58" w:rsidRPr="00A0170E" w:rsidRDefault="005D7F58" w:rsidP="005D7F5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34545" w14:textId="77777777" w:rsidR="0037329E" w:rsidRDefault="0037329E" w:rsidP="009D7CB5">
      <w:pPr>
        <w:jc w:val="right"/>
        <w:rPr>
          <w:sz w:val="24"/>
          <w:szCs w:val="24"/>
        </w:rPr>
      </w:pPr>
    </w:p>
    <w:p w14:paraId="52E538C3" w14:textId="77777777" w:rsidR="0037329E" w:rsidRPr="0037329E" w:rsidRDefault="0037329E" w:rsidP="0037329E">
      <w:pPr>
        <w:rPr>
          <w:sz w:val="24"/>
          <w:szCs w:val="24"/>
        </w:rPr>
      </w:pPr>
    </w:p>
    <w:p w14:paraId="3EBF82BB" w14:textId="77777777" w:rsidR="0037329E" w:rsidRPr="0037329E" w:rsidRDefault="0037329E" w:rsidP="0037329E">
      <w:pPr>
        <w:rPr>
          <w:sz w:val="24"/>
          <w:szCs w:val="24"/>
        </w:rPr>
      </w:pPr>
    </w:p>
    <w:p w14:paraId="54071D5E" w14:textId="77777777" w:rsidR="0037329E" w:rsidRPr="0037329E" w:rsidRDefault="0037329E" w:rsidP="0037329E">
      <w:pPr>
        <w:rPr>
          <w:sz w:val="24"/>
          <w:szCs w:val="24"/>
        </w:rPr>
      </w:pPr>
    </w:p>
    <w:p w14:paraId="2FFE8C65" w14:textId="77777777" w:rsidR="00405916" w:rsidRPr="0037329E" w:rsidRDefault="0037329E" w:rsidP="0037329E">
      <w:pPr>
        <w:tabs>
          <w:tab w:val="left" w:pos="155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05916" w:rsidRPr="0037329E" w:rsidSect="0037329E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4785" w14:textId="77777777" w:rsidR="00A65DD6" w:rsidRDefault="00A65DD6" w:rsidP="001B345E">
      <w:pPr>
        <w:spacing w:after="0" w:line="240" w:lineRule="auto"/>
      </w:pPr>
      <w:r>
        <w:separator/>
      </w:r>
    </w:p>
  </w:endnote>
  <w:endnote w:type="continuationSeparator" w:id="0">
    <w:p w14:paraId="38AF4C11" w14:textId="77777777" w:rsidR="00A65DD6" w:rsidRDefault="00A65DD6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EACC66" w14:textId="77777777" w:rsidR="009D7CB5" w:rsidRDefault="009D7CB5" w:rsidP="0037329E">
            <w:pPr>
              <w:pStyle w:val="Footer"/>
              <w:rPr>
                <w:b/>
                <w:bCs/>
                <w:i/>
                <w:sz w:val="20"/>
                <w:szCs w:val="20"/>
              </w:rPr>
            </w:pPr>
          </w:p>
          <w:p w14:paraId="44B03F91" w14:textId="77777777" w:rsidR="009D7CB5" w:rsidRPr="009D7CB5" w:rsidRDefault="00A963EB" w:rsidP="009D7CB5">
            <w:pPr>
              <w:pStyle w:val="Footer"/>
              <w:rPr>
                <w:i/>
              </w:rPr>
            </w:pPr>
          </w:p>
        </w:sdtContent>
      </w:sdt>
    </w:sdtContent>
  </w:sdt>
  <w:p w14:paraId="388387B3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08AA" w14:textId="77777777" w:rsidR="00A65DD6" w:rsidRDefault="00A65DD6" w:rsidP="001B345E">
      <w:pPr>
        <w:spacing w:after="0" w:line="240" w:lineRule="auto"/>
      </w:pPr>
      <w:r>
        <w:separator/>
      </w:r>
    </w:p>
  </w:footnote>
  <w:footnote w:type="continuationSeparator" w:id="0">
    <w:p w14:paraId="399F07EB" w14:textId="77777777" w:rsidR="00A65DD6" w:rsidRDefault="00A65DD6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348"/>
    <w:multiLevelType w:val="hybridMultilevel"/>
    <w:tmpl w:val="1BD4D312"/>
    <w:lvl w:ilvl="0" w:tplc="ED5C6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6345B"/>
    <w:multiLevelType w:val="hybridMultilevel"/>
    <w:tmpl w:val="AB40313A"/>
    <w:lvl w:ilvl="0" w:tplc="04090017">
      <w:start w:val="1"/>
      <w:numFmt w:val="lowerLetter"/>
      <w:lvlText w:val="%1)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4B0C5CAB"/>
    <w:multiLevelType w:val="hybridMultilevel"/>
    <w:tmpl w:val="C1A685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227DB"/>
    <w:multiLevelType w:val="hybridMultilevel"/>
    <w:tmpl w:val="7E66A98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81030289">
    <w:abstractNumId w:val="0"/>
  </w:num>
  <w:num w:numId="2" w16cid:durableId="355695628">
    <w:abstractNumId w:val="1"/>
  </w:num>
  <w:num w:numId="3" w16cid:durableId="651643150">
    <w:abstractNumId w:val="3"/>
  </w:num>
  <w:num w:numId="4" w16cid:durableId="145711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518"/>
    <w:rsid w:val="0004257C"/>
    <w:rsid w:val="00062DD5"/>
    <w:rsid w:val="000A0F44"/>
    <w:rsid w:val="000F5292"/>
    <w:rsid w:val="00120467"/>
    <w:rsid w:val="00175A6C"/>
    <w:rsid w:val="0018659D"/>
    <w:rsid w:val="001926BC"/>
    <w:rsid w:val="001A6CD5"/>
    <w:rsid w:val="001B345E"/>
    <w:rsid w:val="00297305"/>
    <w:rsid w:val="003270FC"/>
    <w:rsid w:val="00335A17"/>
    <w:rsid w:val="0037329E"/>
    <w:rsid w:val="00405916"/>
    <w:rsid w:val="00477B92"/>
    <w:rsid w:val="00481E3E"/>
    <w:rsid w:val="004B1DE6"/>
    <w:rsid w:val="004C415D"/>
    <w:rsid w:val="004F586E"/>
    <w:rsid w:val="00507567"/>
    <w:rsid w:val="00592955"/>
    <w:rsid w:val="005D7F58"/>
    <w:rsid w:val="005E0609"/>
    <w:rsid w:val="00625874"/>
    <w:rsid w:val="00644649"/>
    <w:rsid w:val="00672A6E"/>
    <w:rsid w:val="006A0DB1"/>
    <w:rsid w:val="00700AD5"/>
    <w:rsid w:val="007125F5"/>
    <w:rsid w:val="0077443B"/>
    <w:rsid w:val="00786DA4"/>
    <w:rsid w:val="007A69B4"/>
    <w:rsid w:val="007C2D60"/>
    <w:rsid w:val="007D0DB9"/>
    <w:rsid w:val="007F174A"/>
    <w:rsid w:val="00807E9B"/>
    <w:rsid w:val="00885B39"/>
    <w:rsid w:val="008A5B67"/>
    <w:rsid w:val="009069C3"/>
    <w:rsid w:val="009161C2"/>
    <w:rsid w:val="00941F31"/>
    <w:rsid w:val="0094655D"/>
    <w:rsid w:val="009C4AF8"/>
    <w:rsid w:val="009D687E"/>
    <w:rsid w:val="009D7CB5"/>
    <w:rsid w:val="00A65DD6"/>
    <w:rsid w:val="00A9637C"/>
    <w:rsid w:val="00A963EB"/>
    <w:rsid w:val="00A97FA4"/>
    <w:rsid w:val="00AC14DA"/>
    <w:rsid w:val="00BC3667"/>
    <w:rsid w:val="00BD1A92"/>
    <w:rsid w:val="00BF29F2"/>
    <w:rsid w:val="00C20D0B"/>
    <w:rsid w:val="00CA4947"/>
    <w:rsid w:val="00CB37B1"/>
    <w:rsid w:val="00DB087A"/>
    <w:rsid w:val="00E20555"/>
    <w:rsid w:val="00E63518"/>
    <w:rsid w:val="00E84703"/>
    <w:rsid w:val="00E9280D"/>
    <w:rsid w:val="00EA797D"/>
    <w:rsid w:val="00EB1B76"/>
    <w:rsid w:val="00EC677C"/>
    <w:rsid w:val="00F00C8F"/>
    <w:rsid w:val="00F24055"/>
    <w:rsid w:val="00F76945"/>
    <w:rsid w:val="00F941A1"/>
    <w:rsid w:val="00FB5775"/>
    <w:rsid w:val="00FF2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4B52A"/>
  <w15:docId w15:val="{3DB51EAB-926B-4187-8A4F-866DD7B4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BE4D9-723D-4CD9-87BE-EBF60538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109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Ovini  Seneviratne</cp:lastModifiedBy>
  <cp:revision>37</cp:revision>
  <cp:lastPrinted>2019-10-21T07:31:00Z</cp:lastPrinted>
  <dcterms:created xsi:type="dcterms:W3CDTF">2017-01-25T03:21:00Z</dcterms:created>
  <dcterms:modified xsi:type="dcterms:W3CDTF">2023-01-29T08:05:00Z</dcterms:modified>
</cp:coreProperties>
</file>